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8C" w:rsidRDefault="00AA2D54" w:rsidP="001145D4">
      <w:pPr>
        <w:pStyle w:val="Title"/>
      </w:pPr>
      <w:r>
        <w:t>CS1428 Lab 4</w:t>
      </w:r>
      <w:bookmarkStart w:id="0" w:name="_GoBack"/>
      <w:bookmarkEnd w:id="0"/>
      <w:r w:rsidR="002479D4">
        <w:t>h</w:t>
      </w:r>
      <w:r w:rsidR="001145D4">
        <w:tab/>
      </w:r>
      <w:r w:rsidR="001145D4">
        <w:tab/>
      </w:r>
    </w:p>
    <w:p w:rsidR="001145D4" w:rsidRDefault="001145D4" w:rsidP="001145D4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28C1" w:rsidRPr="00B776C4" w:rsidRDefault="00EF28C1" w:rsidP="00693851">
      <w:pPr>
        <w:rPr>
          <w:sz w:val="24"/>
          <w:szCs w:val="24"/>
        </w:rPr>
      </w:pPr>
      <w:r>
        <w:rPr>
          <w:sz w:val="24"/>
          <w:szCs w:val="24"/>
        </w:rPr>
        <w:t xml:space="preserve">In this lab you will begin to develop a VERY simple programming language for a VERY simple processor by using if-statements, switch-statements, and </w:t>
      </w:r>
      <w:r w:rsidR="0065281A">
        <w:rPr>
          <w:sz w:val="24"/>
          <w:szCs w:val="24"/>
        </w:rPr>
        <w:t>arrays</w:t>
      </w:r>
      <w:r>
        <w:rPr>
          <w:sz w:val="24"/>
          <w:szCs w:val="24"/>
        </w:rPr>
        <w:t>. Today we will focus on arithmetic operations.</w:t>
      </w:r>
    </w:p>
    <w:p w:rsidR="00EF28C1" w:rsidRDefault="006357CE" w:rsidP="00EF28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28C1">
        <w:rPr>
          <w:sz w:val="24"/>
          <w:szCs w:val="24"/>
        </w:rPr>
        <w:t xml:space="preserve">(15pts) </w:t>
      </w:r>
      <w:r w:rsidR="00EF28C1" w:rsidRPr="00EF28C1">
        <w:rPr>
          <w:sz w:val="24"/>
          <w:szCs w:val="24"/>
        </w:rPr>
        <w:t xml:space="preserve">The memory for our processor is small. It will only be 256 “cells” of storage with each cell storing an integer value. How is this </w:t>
      </w:r>
      <w:r w:rsidR="00EF28C1" w:rsidRPr="00EF28C1">
        <w:rPr>
          <w:i/>
          <w:sz w:val="24"/>
          <w:szCs w:val="24"/>
        </w:rPr>
        <w:t>array</w:t>
      </w:r>
      <w:r w:rsidR="00EF28C1" w:rsidRPr="00EF28C1">
        <w:rPr>
          <w:sz w:val="24"/>
          <w:szCs w:val="24"/>
        </w:rPr>
        <w:t xml:space="preserve"> of storage declared?</w:t>
      </w:r>
    </w:p>
    <w:p w:rsidR="00EF28C1" w:rsidRDefault="00EF28C1" w:rsidP="00EF28C1">
      <w:pPr>
        <w:pStyle w:val="ListParagraph"/>
        <w:rPr>
          <w:sz w:val="24"/>
          <w:szCs w:val="24"/>
        </w:rPr>
      </w:pPr>
    </w:p>
    <w:p w:rsidR="00542C3C" w:rsidRDefault="00542C3C" w:rsidP="00EF28C1">
      <w:pPr>
        <w:pStyle w:val="ListParagraph"/>
        <w:rPr>
          <w:sz w:val="24"/>
          <w:szCs w:val="24"/>
        </w:rPr>
      </w:pPr>
    </w:p>
    <w:p w:rsidR="00EF28C1" w:rsidRDefault="00EF28C1" w:rsidP="00EF28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0E253C">
        <w:rPr>
          <w:sz w:val="24"/>
          <w:szCs w:val="24"/>
        </w:rPr>
        <w:t>15pts</w:t>
      </w:r>
      <w:r>
        <w:rPr>
          <w:sz w:val="24"/>
          <w:szCs w:val="24"/>
        </w:rPr>
        <w:t>) Your program will read programming instructions from a file. How do you get the name of, open, and read from an input file? (Hint: get the file name from the user)</w:t>
      </w:r>
    </w:p>
    <w:p w:rsidR="00EF28C1" w:rsidRDefault="00EF28C1" w:rsidP="00EF28C1">
      <w:pPr>
        <w:pStyle w:val="ListParagraph"/>
        <w:rPr>
          <w:sz w:val="24"/>
          <w:szCs w:val="24"/>
        </w:rPr>
      </w:pPr>
    </w:p>
    <w:p w:rsidR="00EF28C1" w:rsidRDefault="00EF28C1" w:rsidP="00EF28C1">
      <w:pPr>
        <w:pStyle w:val="ListParagraph"/>
        <w:rPr>
          <w:sz w:val="24"/>
          <w:szCs w:val="24"/>
        </w:rPr>
      </w:pPr>
    </w:p>
    <w:p w:rsidR="00EF28C1" w:rsidRDefault="00EF28C1" w:rsidP="00EF28C1">
      <w:pPr>
        <w:pStyle w:val="ListParagraph"/>
        <w:rPr>
          <w:sz w:val="24"/>
          <w:szCs w:val="24"/>
        </w:rPr>
      </w:pPr>
    </w:p>
    <w:p w:rsidR="00EF28C1" w:rsidRDefault="00EF28C1" w:rsidP="00EF28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0E253C">
        <w:rPr>
          <w:sz w:val="24"/>
          <w:szCs w:val="24"/>
        </w:rPr>
        <w:t>15pts</w:t>
      </w:r>
      <w:r>
        <w:rPr>
          <w:sz w:val="24"/>
          <w:szCs w:val="24"/>
        </w:rPr>
        <w:t>) Each instruction in the file will take up one, and only one, line? The format of each line is:</w:t>
      </w:r>
    </w:p>
    <w:p w:rsidR="00EF28C1" w:rsidRDefault="0089206C" w:rsidP="00EF28C1">
      <w:pPr>
        <w:pStyle w:val="ListParagraph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instruction-n</w:t>
      </w:r>
      <w:r w:rsidR="000C5C14">
        <w:rPr>
          <w:b/>
          <w:sz w:val="24"/>
          <w:szCs w:val="24"/>
        </w:rPr>
        <w:t>umber</w:t>
      </w:r>
      <w:r w:rsidR="00EF28C1">
        <w:rPr>
          <w:b/>
          <w:sz w:val="24"/>
          <w:szCs w:val="24"/>
        </w:rPr>
        <w:t xml:space="preserve">   instruction-data0   instruction-data1   instruction-data2</w:t>
      </w:r>
    </w:p>
    <w:p w:rsidR="00EF28C1" w:rsidRDefault="00EF28C1" w:rsidP="00EF28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9206C">
        <w:rPr>
          <w:sz w:val="24"/>
          <w:szCs w:val="24"/>
        </w:rPr>
        <w:t>content of each instruction-data block depends</w:t>
      </w:r>
      <w:r>
        <w:rPr>
          <w:sz w:val="24"/>
          <w:szCs w:val="24"/>
        </w:rPr>
        <w:t xml:space="preserve"> on the instruction. For the arithmetic instructions, data0 is the index of the cell to write TO, data1 is the </w:t>
      </w:r>
      <w:r w:rsidR="00C01951">
        <w:rPr>
          <w:sz w:val="24"/>
          <w:szCs w:val="24"/>
        </w:rPr>
        <w:t>index of the LEFT operan</w:t>
      </w:r>
      <w:r>
        <w:rPr>
          <w:sz w:val="24"/>
          <w:szCs w:val="24"/>
        </w:rPr>
        <w:t xml:space="preserve">d, </w:t>
      </w:r>
      <w:r w:rsidR="000C5C14">
        <w:rPr>
          <w:sz w:val="24"/>
          <w:szCs w:val="24"/>
        </w:rPr>
        <w:t xml:space="preserve">and data2 is the </w:t>
      </w:r>
      <w:r w:rsidR="00C01951">
        <w:rPr>
          <w:sz w:val="24"/>
          <w:szCs w:val="24"/>
        </w:rPr>
        <w:t>index of the RIGHT</w:t>
      </w:r>
      <w:r w:rsidR="000C5C14">
        <w:rPr>
          <w:sz w:val="24"/>
          <w:szCs w:val="24"/>
        </w:rPr>
        <w:t xml:space="preserve"> operand.</w:t>
      </w:r>
    </w:p>
    <w:p w:rsidR="00DB5548" w:rsidRDefault="00DB5548" w:rsidP="002976AD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Write some code that reads in an instruction and then processes and performs that instruction if add is instruction-number 0, subtract is 1, multiply is 2, divide is 3, exponent is 4. (Hint: Use a switch statement, this is </w:t>
      </w:r>
      <w:r w:rsidR="002976AD">
        <w:rPr>
          <w:sz w:val="24"/>
          <w:szCs w:val="24"/>
        </w:rPr>
        <w:t>VERY much like the “calculator”)</w:t>
      </w:r>
    </w:p>
    <w:p w:rsidR="000045F2" w:rsidRDefault="000045F2" w:rsidP="00EF28C1">
      <w:pPr>
        <w:pStyle w:val="ListParagraph"/>
        <w:rPr>
          <w:sz w:val="24"/>
          <w:szCs w:val="24"/>
        </w:rPr>
      </w:pPr>
    </w:p>
    <w:p w:rsidR="000045F2" w:rsidRPr="000045F2" w:rsidRDefault="000045F2" w:rsidP="000045F2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A467F0" w:rsidRDefault="00A467F0" w:rsidP="00EF28C1">
      <w:pPr>
        <w:pStyle w:val="ListParagraph"/>
        <w:rPr>
          <w:sz w:val="24"/>
          <w:szCs w:val="24"/>
        </w:rPr>
      </w:pPr>
    </w:p>
    <w:p w:rsidR="000045F2" w:rsidRDefault="000E253C" w:rsidP="000532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(15</w:t>
      </w:r>
      <w:r w:rsidR="000045F2">
        <w:rPr>
          <w:sz w:val="24"/>
          <w:szCs w:val="24"/>
        </w:rPr>
        <w:t xml:space="preserve">pts) We also need to develop some </w:t>
      </w:r>
      <w:r w:rsidR="000045F2">
        <w:rPr>
          <w:b/>
          <w:sz w:val="24"/>
          <w:szCs w:val="24"/>
        </w:rPr>
        <w:t>read</w:t>
      </w:r>
      <w:r w:rsidR="000045F2">
        <w:rPr>
          <w:sz w:val="24"/>
          <w:szCs w:val="24"/>
        </w:rPr>
        <w:t xml:space="preserve"> and </w:t>
      </w:r>
      <w:r w:rsidR="000045F2">
        <w:rPr>
          <w:b/>
          <w:sz w:val="24"/>
          <w:szCs w:val="24"/>
        </w:rPr>
        <w:t>write</w:t>
      </w:r>
      <w:r w:rsidR="000045F2">
        <w:rPr>
          <w:sz w:val="24"/>
          <w:szCs w:val="24"/>
        </w:rPr>
        <w:t xml:space="preserve"> instructions to allow the program to input/output from the user, otherwise what good is it? Write the lines that you have to add to the above switch statement to implement </w:t>
      </w:r>
      <w:r w:rsidR="000045F2">
        <w:rPr>
          <w:b/>
          <w:sz w:val="24"/>
          <w:szCs w:val="24"/>
        </w:rPr>
        <w:t>read</w:t>
      </w:r>
      <w:r w:rsidR="000045F2">
        <w:rPr>
          <w:sz w:val="24"/>
          <w:szCs w:val="24"/>
        </w:rPr>
        <w:t xml:space="preserve"> and </w:t>
      </w:r>
      <w:r w:rsidR="000045F2">
        <w:rPr>
          <w:b/>
          <w:sz w:val="24"/>
          <w:szCs w:val="24"/>
        </w:rPr>
        <w:t>write</w:t>
      </w:r>
      <w:r w:rsidR="000045F2">
        <w:rPr>
          <w:sz w:val="24"/>
          <w:szCs w:val="24"/>
        </w:rPr>
        <w:t xml:space="preserve"> if the format of load instructions is indicated below: (Read takes the user input and puts it in the cell, write takes the value of the cell and prints it to the screen on a line by itself)</w:t>
      </w:r>
    </w:p>
    <w:p w:rsidR="000045F2" w:rsidRDefault="000045F2" w:rsidP="000045F2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Read: </w:t>
      </w:r>
      <w:r>
        <w:rPr>
          <w:b/>
          <w:sz w:val="24"/>
          <w:szCs w:val="24"/>
        </w:rPr>
        <w:t>5   cell-index-to-store-the-value    0     0</w:t>
      </w:r>
    </w:p>
    <w:p w:rsidR="000045F2" w:rsidRPr="000045F2" w:rsidRDefault="000045F2" w:rsidP="000045F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Write: </w:t>
      </w:r>
      <w:r>
        <w:rPr>
          <w:b/>
          <w:sz w:val="24"/>
          <w:szCs w:val="24"/>
        </w:rPr>
        <w:t>6   cell-index-to-display    0    0</w:t>
      </w:r>
    </w:p>
    <w:p w:rsidR="000045F2" w:rsidRDefault="000045F2" w:rsidP="000045F2">
      <w:pPr>
        <w:pStyle w:val="ListParagraph"/>
        <w:rPr>
          <w:sz w:val="24"/>
          <w:szCs w:val="24"/>
        </w:rPr>
      </w:pPr>
    </w:p>
    <w:p w:rsidR="000045F2" w:rsidRDefault="000045F2" w:rsidP="000045F2">
      <w:pPr>
        <w:pStyle w:val="ListParagraph"/>
        <w:rPr>
          <w:sz w:val="24"/>
          <w:szCs w:val="24"/>
        </w:rPr>
      </w:pPr>
    </w:p>
    <w:p w:rsidR="00542C3C" w:rsidRDefault="00542C3C" w:rsidP="000045F2">
      <w:pPr>
        <w:pStyle w:val="ListParagraph"/>
        <w:rPr>
          <w:sz w:val="24"/>
          <w:szCs w:val="24"/>
        </w:rPr>
      </w:pPr>
    </w:p>
    <w:p w:rsidR="000045F2" w:rsidRDefault="000045F2" w:rsidP="000045F2">
      <w:pPr>
        <w:pStyle w:val="ListParagraph"/>
        <w:rPr>
          <w:sz w:val="24"/>
          <w:szCs w:val="24"/>
        </w:rPr>
      </w:pPr>
    </w:p>
    <w:p w:rsidR="000045F2" w:rsidRDefault="000045F2" w:rsidP="000045F2">
      <w:pPr>
        <w:pStyle w:val="ListParagraph"/>
        <w:rPr>
          <w:sz w:val="24"/>
          <w:szCs w:val="24"/>
        </w:rPr>
      </w:pPr>
    </w:p>
    <w:p w:rsidR="000045F2" w:rsidRDefault="000E253C" w:rsidP="000532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(15</w:t>
      </w:r>
      <w:r w:rsidR="00FE0B9C">
        <w:rPr>
          <w:sz w:val="24"/>
          <w:szCs w:val="24"/>
        </w:rPr>
        <w:t>pts) Last,</w:t>
      </w:r>
      <w:r w:rsidR="000045F2">
        <w:rPr>
          <w:sz w:val="24"/>
          <w:szCs w:val="24"/>
        </w:rPr>
        <w:t xml:space="preserve"> we need a way for the program to directly store constant values into its own memory. This is done by the </w:t>
      </w:r>
      <w:r w:rsidR="000045F2">
        <w:rPr>
          <w:b/>
          <w:sz w:val="24"/>
          <w:szCs w:val="24"/>
        </w:rPr>
        <w:t>store</w:t>
      </w:r>
      <w:r w:rsidR="000045F2">
        <w:rPr>
          <w:sz w:val="24"/>
          <w:szCs w:val="24"/>
        </w:rPr>
        <w:t xml:space="preserve"> command. If store is implemented as instruction number 7 and the instruction data 0 is the location to store the data and instruction data 1 is the value to store (Instruction data 2 will always be zero), write the additional lines you have to add to the above switch statement to implement </w:t>
      </w:r>
      <w:r w:rsidR="000045F2">
        <w:rPr>
          <w:b/>
          <w:sz w:val="24"/>
          <w:szCs w:val="24"/>
        </w:rPr>
        <w:t>store</w:t>
      </w:r>
      <w:r w:rsidR="000045F2">
        <w:rPr>
          <w:sz w:val="24"/>
          <w:szCs w:val="24"/>
        </w:rPr>
        <w:t>.</w:t>
      </w:r>
    </w:p>
    <w:p w:rsidR="000045F2" w:rsidRDefault="000045F2" w:rsidP="000045F2">
      <w:pPr>
        <w:pStyle w:val="ListParagraph"/>
        <w:rPr>
          <w:sz w:val="24"/>
          <w:szCs w:val="24"/>
        </w:rPr>
      </w:pPr>
    </w:p>
    <w:p w:rsidR="000045F2" w:rsidRDefault="000045F2" w:rsidP="000045F2">
      <w:pPr>
        <w:pStyle w:val="ListParagraph"/>
        <w:rPr>
          <w:sz w:val="24"/>
          <w:szCs w:val="24"/>
        </w:rPr>
      </w:pPr>
    </w:p>
    <w:p w:rsidR="00542C3C" w:rsidRDefault="00542C3C" w:rsidP="000045F2">
      <w:pPr>
        <w:pStyle w:val="ListParagraph"/>
        <w:rPr>
          <w:sz w:val="24"/>
          <w:szCs w:val="24"/>
        </w:rPr>
      </w:pPr>
    </w:p>
    <w:p w:rsidR="000045F2" w:rsidRDefault="000045F2" w:rsidP="000045F2">
      <w:pPr>
        <w:pStyle w:val="ListParagraph"/>
        <w:rPr>
          <w:sz w:val="24"/>
          <w:szCs w:val="24"/>
        </w:rPr>
      </w:pPr>
    </w:p>
    <w:p w:rsidR="000E253C" w:rsidRDefault="000E253C" w:rsidP="000045F2">
      <w:pPr>
        <w:pStyle w:val="ListParagraph"/>
        <w:rPr>
          <w:sz w:val="24"/>
          <w:szCs w:val="24"/>
        </w:rPr>
      </w:pPr>
    </w:p>
    <w:p w:rsidR="00542C3C" w:rsidRDefault="00C97BD5" w:rsidP="000532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E253C">
        <w:rPr>
          <w:sz w:val="24"/>
          <w:szCs w:val="24"/>
        </w:rPr>
        <w:t>(25</w:t>
      </w:r>
      <w:r w:rsidR="00386601">
        <w:rPr>
          <w:sz w:val="24"/>
          <w:szCs w:val="24"/>
        </w:rPr>
        <w:t xml:space="preserve">pts) </w:t>
      </w:r>
      <w:r w:rsidR="00542C3C">
        <w:rPr>
          <w:sz w:val="24"/>
          <w:szCs w:val="24"/>
        </w:rPr>
        <w:t xml:space="preserve">Using the segments you have written above, combine them into a single program </w:t>
      </w:r>
      <w:r w:rsidR="00341F40">
        <w:rPr>
          <w:sz w:val="24"/>
          <w:szCs w:val="24"/>
        </w:rPr>
        <w:t>(</w:t>
      </w:r>
      <w:r w:rsidR="00467760">
        <w:rPr>
          <w:b/>
          <w:sz w:val="24"/>
          <w:szCs w:val="24"/>
        </w:rPr>
        <w:t>lab6</w:t>
      </w:r>
      <w:r w:rsidR="00341F40">
        <w:rPr>
          <w:b/>
          <w:sz w:val="24"/>
          <w:szCs w:val="24"/>
        </w:rPr>
        <w:t>h.cpp</w:t>
      </w:r>
      <w:r w:rsidR="00341F40">
        <w:rPr>
          <w:sz w:val="24"/>
          <w:szCs w:val="24"/>
        </w:rPr>
        <w:t xml:space="preserve">) </w:t>
      </w:r>
      <w:r w:rsidR="00542C3C">
        <w:rPr>
          <w:sz w:val="24"/>
          <w:szCs w:val="24"/>
        </w:rPr>
        <w:t>that:</w:t>
      </w:r>
    </w:p>
    <w:p w:rsidR="00542C3C" w:rsidRDefault="00542C3C" w:rsidP="00542C3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Asks the user for the file they want to execute</w:t>
      </w:r>
    </w:p>
    <w:p w:rsidR="00542C3C" w:rsidRDefault="00EB7922" w:rsidP="00542C3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Prompts the user</w:t>
      </w:r>
      <w:r w:rsidR="00542C3C">
        <w:rPr>
          <w:sz w:val="24"/>
          <w:szCs w:val="24"/>
        </w:rPr>
        <w:t xml:space="preserve"> line by li</w:t>
      </w:r>
      <w:r>
        <w:rPr>
          <w:sz w:val="24"/>
          <w:szCs w:val="24"/>
        </w:rPr>
        <w:t>ne for the “code”</w:t>
      </w:r>
    </w:p>
    <w:p w:rsidR="00542C3C" w:rsidRDefault="00542C3C" w:rsidP="00542C3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Modifies the “memory” array according to instructions in the file</w:t>
      </w:r>
    </w:p>
    <w:p w:rsidR="00542C3C" w:rsidRPr="00341ADE" w:rsidRDefault="00542C3C" w:rsidP="00341AD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can test your programs against the following sample instruction files.</w:t>
      </w:r>
    </w:p>
    <w:p w:rsidR="000532B6" w:rsidRDefault="006D6E15" w:rsidP="00542C3C">
      <w:pPr>
        <w:jc w:val="center"/>
        <w:rPr>
          <w:rFonts w:cs="CMR10"/>
          <w:b/>
          <w:sz w:val="24"/>
          <w:szCs w:val="24"/>
        </w:rPr>
      </w:pPr>
      <w:r w:rsidRPr="00542C3C">
        <w:rPr>
          <w:rFonts w:cs="CMR10"/>
          <w:b/>
          <w:sz w:val="24"/>
          <w:szCs w:val="24"/>
        </w:rPr>
        <w:t>(**Make sure to include the standard header and to name the file correctly**)</w:t>
      </w:r>
    </w:p>
    <w:p w:rsidR="0051227B" w:rsidRPr="00542C3C" w:rsidRDefault="0051227B" w:rsidP="00542C3C">
      <w:pPr>
        <w:jc w:val="center"/>
        <w:rPr>
          <w:sz w:val="24"/>
          <w:szCs w:val="24"/>
        </w:rPr>
      </w:pPr>
      <w:r>
        <w:rPr>
          <w:rFonts w:cs="CMR10"/>
          <w:b/>
          <w:sz w:val="24"/>
          <w:szCs w:val="24"/>
        </w:rPr>
        <w:t>Turn in a hard copy of your program stapled to the back of this worksheet and a soft copy to h</w:t>
      </w:r>
      <w:r w:rsidR="00BA1AA4">
        <w:rPr>
          <w:rFonts w:cs="CMR10"/>
          <w:b/>
          <w:sz w:val="24"/>
          <w:szCs w:val="24"/>
        </w:rPr>
        <w:t>ome</w:t>
      </w:r>
      <w:r>
        <w:rPr>
          <w:rFonts w:cs="CMR10"/>
          <w:b/>
          <w:sz w:val="24"/>
          <w:szCs w:val="24"/>
        </w:rPr>
        <w:t>w</w:t>
      </w:r>
      <w:r w:rsidR="00BA1AA4">
        <w:rPr>
          <w:rFonts w:cs="CMR10"/>
          <w:b/>
          <w:sz w:val="24"/>
          <w:szCs w:val="24"/>
        </w:rPr>
        <w:t xml:space="preserve">ork </w:t>
      </w:r>
      <w:r>
        <w:rPr>
          <w:rFonts w:cs="CMR10"/>
          <w:b/>
          <w:sz w:val="24"/>
          <w:szCs w:val="24"/>
        </w:rPr>
        <w:t xml:space="preserve">upload. </w:t>
      </w:r>
    </w:p>
    <w:sectPr w:rsidR="0051227B" w:rsidRPr="00542C3C" w:rsidSect="00A1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471"/>
    <w:multiLevelType w:val="hybridMultilevel"/>
    <w:tmpl w:val="5A62D8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6239D"/>
    <w:multiLevelType w:val="hybridMultilevel"/>
    <w:tmpl w:val="2D8480EC"/>
    <w:lvl w:ilvl="0" w:tplc="D5D6F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3075A8"/>
    <w:multiLevelType w:val="hybridMultilevel"/>
    <w:tmpl w:val="F5A8C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59406A"/>
    <w:multiLevelType w:val="hybridMultilevel"/>
    <w:tmpl w:val="5E9C19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C0CBF"/>
    <w:multiLevelType w:val="hybridMultilevel"/>
    <w:tmpl w:val="B148C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513E0"/>
    <w:multiLevelType w:val="hybridMultilevel"/>
    <w:tmpl w:val="BE66C270"/>
    <w:lvl w:ilvl="0" w:tplc="A1F261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E42728"/>
    <w:multiLevelType w:val="hybridMultilevel"/>
    <w:tmpl w:val="2490F234"/>
    <w:lvl w:ilvl="0" w:tplc="83D85D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815C6"/>
    <w:multiLevelType w:val="hybridMultilevel"/>
    <w:tmpl w:val="9A7A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0713B"/>
    <w:multiLevelType w:val="hybridMultilevel"/>
    <w:tmpl w:val="4BAC5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51"/>
    <w:rsid w:val="000045F2"/>
    <w:rsid w:val="000371FD"/>
    <w:rsid w:val="000532B6"/>
    <w:rsid w:val="00080437"/>
    <w:rsid w:val="000C5C14"/>
    <w:rsid w:val="000E253C"/>
    <w:rsid w:val="001027D5"/>
    <w:rsid w:val="00112F49"/>
    <w:rsid w:val="001145D4"/>
    <w:rsid w:val="00142EEA"/>
    <w:rsid w:val="001625BE"/>
    <w:rsid w:val="001A189E"/>
    <w:rsid w:val="001C4F1D"/>
    <w:rsid w:val="001D76B3"/>
    <w:rsid w:val="00242FAB"/>
    <w:rsid w:val="002479D4"/>
    <w:rsid w:val="0027725F"/>
    <w:rsid w:val="00291072"/>
    <w:rsid w:val="002976AD"/>
    <w:rsid w:val="002B0F63"/>
    <w:rsid w:val="003309EE"/>
    <w:rsid w:val="00341ADE"/>
    <w:rsid w:val="00341F40"/>
    <w:rsid w:val="00361862"/>
    <w:rsid w:val="00386601"/>
    <w:rsid w:val="003E4AE5"/>
    <w:rsid w:val="003F5164"/>
    <w:rsid w:val="00402D2F"/>
    <w:rsid w:val="004074E6"/>
    <w:rsid w:val="004202A7"/>
    <w:rsid w:val="00434068"/>
    <w:rsid w:val="00467760"/>
    <w:rsid w:val="004A3914"/>
    <w:rsid w:val="0051227B"/>
    <w:rsid w:val="00542C3C"/>
    <w:rsid w:val="006040D6"/>
    <w:rsid w:val="0062148D"/>
    <w:rsid w:val="006357CE"/>
    <w:rsid w:val="006378AD"/>
    <w:rsid w:val="0065281A"/>
    <w:rsid w:val="00667260"/>
    <w:rsid w:val="00693851"/>
    <w:rsid w:val="006A5F16"/>
    <w:rsid w:val="006D29CA"/>
    <w:rsid w:val="006D6E15"/>
    <w:rsid w:val="006D7DF6"/>
    <w:rsid w:val="006E0CC2"/>
    <w:rsid w:val="00731750"/>
    <w:rsid w:val="007478D3"/>
    <w:rsid w:val="00773B2D"/>
    <w:rsid w:val="007757D5"/>
    <w:rsid w:val="007D3775"/>
    <w:rsid w:val="008234DF"/>
    <w:rsid w:val="00870F56"/>
    <w:rsid w:val="0089206C"/>
    <w:rsid w:val="008C66F2"/>
    <w:rsid w:val="008E6FF6"/>
    <w:rsid w:val="00976F9F"/>
    <w:rsid w:val="009C69A3"/>
    <w:rsid w:val="00A13A8C"/>
    <w:rsid w:val="00A467F0"/>
    <w:rsid w:val="00AA2D54"/>
    <w:rsid w:val="00AB3ED9"/>
    <w:rsid w:val="00AF5C16"/>
    <w:rsid w:val="00B3500F"/>
    <w:rsid w:val="00B4307B"/>
    <w:rsid w:val="00B776C4"/>
    <w:rsid w:val="00B963F5"/>
    <w:rsid w:val="00BA1AA4"/>
    <w:rsid w:val="00BB4CC2"/>
    <w:rsid w:val="00BF3006"/>
    <w:rsid w:val="00C01951"/>
    <w:rsid w:val="00C0312D"/>
    <w:rsid w:val="00C55345"/>
    <w:rsid w:val="00C61E50"/>
    <w:rsid w:val="00C97BD5"/>
    <w:rsid w:val="00CA2172"/>
    <w:rsid w:val="00CA52A6"/>
    <w:rsid w:val="00CC6829"/>
    <w:rsid w:val="00CE3216"/>
    <w:rsid w:val="00CE6F05"/>
    <w:rsid w:val="00CF1BC7"/>
    <w:rsid w:val="00CF43D5"/>
    <w:rsid w:val="00CF72C4"/>
    <w:rsid w:val="00D918C5"/>
    <w:rsid w:val="00DB5548"/>
    <w:rsid w:val="00DB7D89"/>
    <w:rsid w:val="00DF40DE"/>
    <w:rsid w:val="00E05E70"/>
    <w:rsid w:val="00E10BC8"/>
    <w:rsid w:val="00E81488"/>
    <w:rsid w:val="00EB7922"/>
    <w:rsid w:val="00EE5940"/>
    <w:rsid w:val="00EF28C1"/>
    <w:rsid w:val="00F2695C"/>
    <w:rsid w:val="00F4706F"/>
    <w:rsid w:val="00FD4E1D"/>
    <w:rsid w:val="00FE0B9C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29965\Application%20Data\Microsoft\Templates\1428Lab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1428Lab Worksheet</Template>
  <TotalTime>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defstudent</dc:creator>
  <cp:lastModifiedBy>csdept</cp:lastModifiedBy>
  <cp:revision>3</cp:revision>
  <cp:lastPrinted>2009-10-07T13:41:00Z</cp:lastPrinted>
  <dcterms:created xsi:type="dcterms:W3CDTF">2013-09-24T15:24:00Z</dcterms:created>
  <dcterms:modified xsi:type="dcterms:W3CDTF">2013-09-27T13:29:00Z</dcterms:modified>
</cp:coreProperties>
</file>