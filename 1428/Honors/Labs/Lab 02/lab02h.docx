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53E" w:rsidRPr="006A02D3" w:rsidRDefault="00E972E3" w:rsidP="0030653E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CS1428 Lab 2</w:t>
      </w:r>
      <w:r w:rsidR="00FE01CD">
        <w:rPr>
          <w:rFonts w:ascii="Times New Roman" w:hAnsi="Times New Roman" w:cs="Times New Roman"/>
        </w:rPr>
        <w:t>h</w:t>
      </w:r>
    </w:p>
    <w:p w:rsidR="0030653E" w:rsidRPr="006A02D3" w:rsidRDefault="0030653E" w:rsidP="0030653E">
      <w:pPr>
        <w:rPr>
          <w:rFonts w:ascii="Times New Roman" w:hAnsi="Times New Roman" w:cs="Times New Roman"/>
          <w:u w:val="single"/>
        </w:rPr>
      </w:pPr>
      <w:r w:rsidRPr="006A02D3">
        <w:rPr>
          <w:rStyle w:val="Heading1Char"/>
          <w:rFonts w:ascii="Times New Roman" w:hAnsi="Times New Roman" w:cs="Times New Roman"/>
        </w:rPr>
        <w:t>Name:</w:t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</w:rPr>
        <w:t xml:space="preserve"> Section:</w:t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  <w:r w:rsidRPr="006A02D3">
        <w:rPr>
          <w:rStyle w:val="Heading1Char"/>
          <w:rFonts w:ascii="Times New Roman" w:hAnsi="Times New Roman" w:cs="Times New Roman"/>
          <w:u w:val="single"/>
        </w:rPr>
        <w:tab/>
      </w:r>
    </w:p>
    <w:p w:rsidR="0030653E" w:rsidRPr="006A02D3" w:rsidRDefault="0030653E" w:rsidP="0030653E">
      <w:pPr>
        <w:rPr>
          <w:rFonts w:ascii="Times New Roman" w:hAnsi="Times New Roman" w:cs="Times New Roman"/>
        </w:rPr>
      </w:pPr>
      <w:r w:rsidRPr="006A02D3">
        <w:rPr>
          <w:rFonts w:ascii="Times New Roman" w:hAnsi="Times New Roman" w:cs="Times New Roman"/>
          <w:sz w:val="28"/>
          <w:szCs w:val="28"/>
        </w:rPr>
        <w:t>Write your name at the top of this sheet.  Turn in this sheet along with all requested printouts before the end of class.</w:t>
      </w:r>
      <w:r w:rsidRPr="006A02D3">
        <w:rPr>
          <w:rFonts w:ascii="Times New Roman" w:hAnsi="Times New Roman" w:cs="Times New Roman"/>
        </w:rPr>
        <w:t xml:space="preserve"> </w:t>
      </w:r>
      <w:r w:rsidRPr="006A02D3">
        <w:rPr>
          <w:rFonts w:ascii="Times New Roman" w:hAnsi="Times New Roman" w:cs="Times New Roman"/>
          <w:sz w:val="28"/>
          <w:szCs w:val="28"/>
        </w:rPr>
        <w:t xml:space="preserve">You may use my web materials, your note book or text book to answer these questions. (100 </w:t>
      </w:r>
      <w:proofErr w:type="spellStart"/>
      <w:r w:rsidRPr="006A02D3">
        <w:rPr>
          <w:rFonts w:ascii="Times New Roman" w:hAnsi="Times New Roman" w:cs="Times New Roman"/>
          <w:sz w:val="28"/>
          <w:szCs w:val="28"/>
        </w:rPr>
        <w:t>pts</w:t>
      </w:r>
      <w:proofErr w:type="spellEnd"/>
      <w:r w:rsidRPr="006A02D3">
        <w:rPr>
          <w:rFonts w:ascii="Times New Roman" w:hAnsi="Times New Roman" w:cs="Times New Roman"/>
          <w:sz w:val="28"/>
          <w:szCs w:val="28"/>
        </w:rPr>
        <w:t>)</w:t>
      </w:r>
    </w:p>
    <w:p w:rsidR="006A02D3" w:rsidRDefault="006A02D3" w:rsidP="006A02D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Write </w:t>
      </w:r>
      <w:proofErr w:type="gramStart"/>
      <w:r>
        <w:rPr>
          <w:rFonts w:ascii="Times New Roman" w:hAnsi="Times New Roman" w:cs="Times New Roman"/>
          <w:sz w:val="24"/>
          <w:szCs w:val="24"/>
        </w:rPr>
        <w:t>an 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 to compare the value of x, a variable inputted by the user, to the named constant NUM, which you must declare to any value (0&lt;=NUM&lt;=256). You must prompt the user for the value of x. </w:t>
      </w:r>
      <w:r w:rsidR="009319F2">
        <w:rPr>
          <w:rFonts w:ascii="Times New Roman" w:hAnsi="Times New Roman" w:cs="Times New Roman"/>
          <w:sz w:val="24"/>
          <w:szCs w:val="24"/>
        </w:rPr>
        <w:br/>
      </w:r>
    </w:p>
    <w:p w:rsidR="009319F2" w:rsidRDefault="009319F2" w:rsidP="0093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9F2" w:rsidRDefault="009319F2" w:rsidP="0093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9F2" w:rsidRPr="009319F2" w:rsidRDefault="009319F2" w:rsidP="0093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19F2" w:rsidRDefault="009319F2" w:rsidP="006A02D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(10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Evaluate the logical expressions. Write the answers on this work sheet. Do </w:t>
      </w:r>
      <w:r>
        <w:rPr>
          <w:rFonts w:ascii="Times New Roman" w:hAnsi="Times New Roman" w:cs="Times New Roman"/>
          <w:b/>
          <w:sz w:val="24"/>
          <w:szCs w:val="24"/>
        </w:rPr>
        <w:t xml:space="preserve">NOT </w:t>
      </w:r>
      <w:r>
        <w:rPr>
          <w:rFonts w:ascii="Times New Roman" w:hAnsi="Times New Roman" w:cs="Times New Roman"/>
          <w:sz w:val="24"/>
          <w:szCs w:val="24"/>
        </w:rPr>
        <w:t>use the computer to evaluate these expressions:</w:t>
      </w:r>
    </w:p>
    <w:p w:rsidR="009319F2" w:rsidRDefault="009319F2" w:rsidP="009319F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T&amp;&amp;F</w:t>
      </w:r>
    </w:p>
    <w:p w:rsidR="009319F2" w:rsidRDefault="009319F2" w:rsidP="009319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319F2" w:rsidRDefault="009319F2" w:rsidP="009319F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T||F</w:t>
      </w:r>
    </w:p>
    <w:p w:rsidR="009319F2" w:rsidRPr="009319F2" w:rsidRDefault="009319F2" w:rsidP="00931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9F2" w:rsidRDefault="009319F2" w:rsidP="009319F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F&amp;&amp;F</w:t>
      </w:r>
    </w:p>
    <w:p w:rsidR="009319F2" w:rsidRPr="009319F2" w:rsidRDefault="009319F2" w:rsidP="00931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9F2" w:rsidRDefault="009319F2" w:rsidP="009319F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!(T&amp;&amp;T)</w:t>
      </w:r>
    </w:p>
    <w:p w:rsidR="009319F2" w:rsidRPr="009319F2" w:rsidRDefault="009319F2" w:rsidP="009319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319F2" w:rsidRDefault="009319F2" w:rsidP="009319F2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!T&amp;&amp;T</w:t>
      </w:r>
      <w:r w:rsidRPr="009319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19F2" w:rsidRPr="009319F2" w:rsidRDefault="009319F2" w:rsidP="009319F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6A02D3" w:rsidRDefault="006A02D3" w:rsidP="006A0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2D3" w:rsidRPr="006A02D3" w:rsidRDefault="006A02D3" w:rsidP="006A02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A02D3" w:rsidRPr="006A02D3" w:rsidRDefault="006A02D3" w:rsidP="006A02D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2D3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6A02D3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A02D3">
        <w:rPr>
          <w:rFonts w:ascii="Times New Roman" w:hAnsi="Times New Roman" w:cs="Times New Roman"/>
          <w:sz w:val="24"/>
          <w:szCs w:val="24"/>
        </w:rPr>
        <w:t>pts</w:t>
      </w:r>
      <w:proofErr w:type="spellEnd"/>
      <w:r w:rsidRPr="006A02D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Just like in our last lab, we are going to use named constants to represent operations that we </w:t>
      </w:r>
      <w:proofErr w:type="gramStart"/>
      <w:r>
        <w:rPr>
          <w:rFonts w:ascii="Times New Roman" w:hAnsi="Times New Roman" w:cs="Times New Roman"/>
          <w:sz w:val="24"/>
          <w:szCs w:val="24"/>
        </w:rPr>
        <w:t>want  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program to perform.</w:t>
      </w:r>
      <w:r w:rsidRPr="006A02D3">
        <w:rPr>
          <w:rFonts w:ascii="Times New Roman" w:hAnsi="Times New Roman" w:cs="Times New Roman"/>
          <w:sz w:val="24"/>
          <w:szCs w:val="24"/>
        </w:rPr>
        <w:t xml:space="preserve"> </w:t>
      </w:r>
      <w:r w:rsidRPr="006A02D3">
        <w:rPr>
          <w:rFonts w:ascii="Times New Roman" w:hAnsi="Times New Roman" w:cs="Times New Roman"/>
          <w:sz w:val="24"/>
          <w:szCs w:val="24"/>
          <w:u w:val="single"/>
        </w:rPr>
        <w:t>Declare the following named constants with the given values:</w:t>
      </w:r>
      <w:r w:rsidRPr="006A02D3">
        <w:rPr>
          <w:rFonts w:ascii="Times New Roman" w:hAnsi="Times New Roman" w:cs="Times New Roman"/>
          <w:sz w:val="24"/>
          <w:szCs w:val="24"/>
        </w:rPr>
        <w:t xml:space="preserve"> (All ar</w:t>
      </w:r>
      <w:r>
        <w:rPr>
          <w:rFonts w:ascii="Times New Roman" w:hAnsi="Times New Roman" w:cs="Times New Roman"/>
          <w:sz w:val="24"/>
          <w:szCs w:val="24"/>
        </w:rPr>
        <w:t>e integer constants)</w:t>
      </w:r>
      <w:r>
        <w:rPr>
          <w:rFonts w:ascii="Times New Roman" w:hAnsi="Times New Roman" w:cs="Times New Roman"/>
          <w:sz w:val="24"/>
          <w:szCs w:val="24"/>
        </w:rPr>
        <w:br/>
        <w:t>OP_ADD is 0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A02D3">
        <w:rPr>
          <w:rFonts w:ascii="Times New Roman" w:hAnsi="Times New Roman" w:cs="Times New Roman"/>
          <w:sz w:val="24"/>
          <w:szCs w:val="24"/>
        </w:rPr>
        <w:t>OP_S</w:t>
      </w:r>
      <w:r>
        <w:rPr>
          <w:rFonts w:ascii="Times New Roman" w:hAnsi="Times New Roman" w:cs="Times New Roman"/>
          <w:sz w:val="24"/>
          <w:szCs w:val="24"/>
        </w:rPr>
        <w:t xml:space="preserve">UBTRACT is 1      </w:t>
      </w:r>
      <w:r w:rsidRPr="006A02D3">
        <w:rPr>
          <w:rFonts w:ascii="Times New Roman" w:hAnsi="Times New Roman" w:cs="Times New Roman"/>
          <w:sz w:val="24"/>
          <w:szCs w:val="24"/>
        </w:rPr>
        <w:t>OP_MULTIPLY is 2</w:t>
      </w:r>
      <w:r w:rsidRPr="006A02D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6A02D3">
        <w:rPr>
          <w:rFonts w:ascii="Times New Roman" w:hAnsi="Times New Roman" w:cs="Times New Roman"/>
          <w:sz w:val="24"/>
          <w:szCs w:val="24"/>
        </w:rPr>
        <w:t>OP_DIVIDE is 3</w:t>
      </w:r>
    </w:p>
    <w:p w:rsidR="006A02D3" w:rsidRDefault="006A02D3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A02D3">
        <w:rPr>
          <w:rFonts w:ascii="Times New Roman" w:hAnsi="Times New Roman" w:cs="Times New Roman"/>
          <w:sz w:val="24"/>
          <w:szCs w:val="24"/>
        </w:rPr>
        <w:t>OP_MOD is</w:t>
      </w:r>
      <w:r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6A02D3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P_EXPONENT is 5      OP_READ is 6                   </w:t>
      </w:r>
      <w:r w:rsidRPr="006A02D3">
        <w:rPr>
          <w:rFonts w:ascii="Times New Roman" w:hAnsi="Times New Roman" w:cs="Times New Roman"/>
          <w:sz w:val="24"/>
          <w:szCs w:val="24"/>
        </w:rPr>
        <w:t>OP_WRITE is 7</w:t>
      </w: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P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EE0A65" w:rsidP="003B52C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(10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3B52CD">
        <w:rPr>
          <w:rFonts w:ascii="Times New Roman" w:hAnsi="Times New Roman" w:cs="Times New Roman"/>
          <w:sz w:val="24"/>
          <w:szCs w:val="24"/>
        </w:rPr>
        <w:t>What is the output for the following snippet of code?</w:t>
      </w: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3;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x++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y &amp;&amp; ++x == 5)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"Hooray!"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awww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...."</w:t>
      </w:r>
      <w:r>
        <w:rPr>
          <w:rFonts w:ascii="Consolas" w:hAnsi="Consolas" w:cs="Consolas"/>
          <w:color w:val="000000"/>
          <w:sz w:val="20"/>
          <w:szCs w:val="20"/>
        </w:rPr>
        <w:t>&lt;&lt;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x &lt;&lt;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endl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</w:p>
    <w:p w:rsidR="003B52CD" w:rsidRDefault="003B52CD" w:rsidP="003B52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3B52CD" w:rsidRDefault="003B52CD" w:rsidP="003B52C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6380" w:rsidRDefault="00E66380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408" w:rsidRDefault="00CC5408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408" w:rsidRDefault="00CC5408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C5408" w:rsidRDefault="00823790" w:rsidP="00CC540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(60 </w:t>
      </w:r>
      <w:proofErr w:type="spellStart"/>
      <w:r>
        <w:rPr>
          <w:rFonts w:ascii="Times New Roman" w:hAnsi="Times New Roman" w:cs="Times New Roman"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CC5408">
        <w:rPr>
          <w:rFonts w:ascii="Times New Roman" w:hAnsi="Times New Roman" w:cs="Times New Roman"/>
          <w:sz w:val="24"/>
          <w:szCs w:val="24"/>
        </w:rPr>
        <w:t xml:space="preserve">You will need to make a program </w:t>
      </w:r>
      <w:r w:rsidRPr="00823790">
        <w:rPr>
          <w:rFonts w:ascii="Times New Roman" w:hAnsi="Times New Roman" w:cs="Times New Roman"/>
          <w:b/>
          <w:sz w:val="24"/>
          <w:szCs w:val="24"/>
        </w:rPr>
        <w:t>lab02h.cpp</w:t>
      </w:r>
      <w:r>
        <w:rPr>
          <w:rFonts w:ascii="Times New Roman" w:hAnsi="Times New Roman" w:cs="Times New Roman"/>
          <w:sz w:val="24"/>
          <w:szCs w:val="24"/>
        </w:rPr>
        <w:t xml:space="preserve"> that will function as a basic calculator. Declare the same constants done in question 3 in your program. Declare 4 integer variables </w:t>
      </w:r>
      <w:proofErr w:type="spellStart"/>
      <w:r w:rsidR="008C3BD6">
        <w:rPr>
          <w:rFonts w:ascii="Times New Roman" w:hAnsi="Times New Roman" w:cs="Times New Roman"/>
          <w:b/>
          <w:sz w:val="24"/>
          <w:szCs w:val="24"/>
        </w:rPr>
        <w:t>inst</w:t>
      </w:r>
      <w:proofErr w:type="spellEnd"/>
      <w:r w:rsidR="008C3BD6">
        <w:rPr>
          <w:rFonts w:ascii="Times New Roman" w:hAnsi="Times New Roman" w:cs="Times New Roman"/>
          <w:b/>
          <w:sz w:val="24"/>
          <w:szCs w:val="24"/>
        </w:rPr>
        <w:t>, data0, data1, data2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You will prompt the user to input the value of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inst</w:t>
      </w:r>
      <w:proofErr w:type="spellEnd"/>
      <w:r w:rsidR="00BB6EBA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which will be the numerical interpretation of the operation you wish to perform, and then the values of </w:t>
      </w:r>
      <w:r>
        <w:rPr>
          <w:rFonts w:ascii="Times New Roman" w:hAnsi="Times New Roman" w:cs="Times New Roman"/>
          <w:b/>
          <w:sz w:val="24"/>
          <w:szCs w:val="24"/>
        </w:rPr>
        <w:t xml:space="preserve">data1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b/>
          <w:sz w:val="24"/>
          <w:szCs w:val="24"/>
        </w:rPr>
        <w:t>data2</w:t>
      </w:r>
      <w:r>
        <w:rPr>
          <w:rFonts w:ascii="Times New Roman" w:hAnsi="Times New Roman" w:cs="Times New Roman"/>
          <w:sz w:val="24"/>
          <w:szCs w:val="24"/>
        </w:rPr>
        <w:t xml:space="preserve">, which are the two numbers to perform the operation on. Use </w:t>
      </w:r>
      <w:r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sz w:val="24"/>
          <w:szCs w:val="24"/>
        </w:rPr>
        <w:t xml:space="preserve">statements to write out the calculator for </w:t>
      </w:r>
      <w:r>
        <w:rPr>
          <w:rFonts w:ascii="Times New Roman" w:hAnsi="Times New Roman" w:cs="Times New Roman"/>
          <w:b/>
          <w:sz w:val="24"/>
          <w:szCs w:val="24"/>
        </w:rPr>
        <w:t xml:space="preserve">ALL </w:t>
      </w:r>
      <w:r>
        <w:rPr>
          <w:rFonts w:ascii="Times New Roman" w:hAnsi="Times New Roman" w:cs="Times New Roman"/>
          <w:sz w:val="24"/>
          <w:szCs w:val="24"/>
        </w:rPr>
        <w:t xml:space="preserve">the options. The results of the calculations should be stored in </w:t>
      </w:r>
      <w:r>
        <w:rPr>
          <w:rFonts w:ascii="Times New Roman" w:hAnsi="Times New Roman" w:cs="Times New Roman"/>
          <w:b/>
          <w:sz w:val="24"/>
          <w:szCs w:val="24"/>
        </w:rPr>
        <w:t xml:space="preserve">data0. </w:t>
      </w:r>
      <w:r>
        <w:rPr>
          <w:rFonts w:ascii="Times New Roman" w:hAnsi="Times New Roman" w:cs="Times New Roman"/>
          <w:sz w:val="24"/>
          <w:szCs w:val="24"/>
        </w:rPr>
        <w:t xml:space="preserve">If there is an option that you cannot perform, merely output “Unable to perform operation, assigning data0 to -1” and assign </w:t>
      </w:r>
      <w:r>
        <w:rPr>
          <w:rFonts w:ascii="Times New Roman" w:hAnsi="Times New Roman" w:cs="Times New Roman"/>
          <w:b/>
          <w:sz w:val="24"/>
          <w:szCs w:val="24"/>
        </w:rPr>
        <w:t>data0</w:t>
      </w:r>
      <w:r>
        <w:rPr>
          <w:rFonts w:ascii="Times New Roman" w:hAnsi="Times New Roman" w:cs="Times New Roman"/>
          <w:sz w:val="24"/>
          <w:szCs w:val="24"/>
        </w:rPr>
        <w:t xml:space="preserve"> to -1. Output a message to the user that their calculation is done and the result. </w:t>
      </w:r>
      <w:r w:rsidRPr="00414C79">
        <w:rPr>
          <w:rFonts w:ascii="Times New Roman" w:hAnsi="Times New Roman" w:cs="Times New Roman"/>
          <w:b/>
          <w:sz w:val="24"/>
          <w:szCs w:val="24"/>
        </w:rPr>
        <w:t xml:space="preserve">Upload your source to my homework upload folder and staple a </w:t>
      </w:r>
      <w:r w:rsidR="00C502E0" w:rsidRPr="00414C79">
        <w:rPr>
          <w:rFonts w:ascii="Times New Roman" w:hAnsi="Times New Roman" w:cs="Times New Roman"/>
          <w:b/>
          <w:sz w:val="24"/>
          <w:szCs w:val="24"/>
        </w:rPr>
        <w:t>hard</w:t>
      </w:r>
      <w:r w:rsidRPr="00414C79">
        <w:rPr>
          <w:rFonts w:ascii="Times New Roman" w:hAnsi="Times New Roman" w:cs="Times New Roman"/>
          <w:b/>
          <w:sz w:val="24"/>
          <w:szCs w:val="24"/>
        </w:rPr>
        <w:t xml:space="preserve"> copy of the lab to the back of this worksheet.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C5408">
        <w:rPr>
          <w:rFonts w:ascii="Times New Roman" w:hAnsi="Times New Roman" w:cs="Times New Roman"/>
          <w:sz w:val="24"/>
          <w:szCs w:val="24"/>
        </w:rPr>
        <w:br/>
      </w: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2CD" w:rsidRDefault="003B52CD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6380" w:rsidRPr="00E66380" w:rsidRDefault="00673BE3" w:rsidP="00E66380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(10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pts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E66380" w:rsidRPr="00E66380">
        <w:rPr>
          <w:rFonts w:ascii="Times New Roman" w:hAnsi="Times New Roman" w:cs="Times New Roman"/>
          <w:b/>
          <w:sz w:val="24"/>
          <w:szCs w:val="24"/>
        </w:rPr>
        <w:t>**BONUS**</w:t>
      </w:r>
      <w:r w:rsidR="00E663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E66380">
        <w:rPr>
          <w:rFonts w:ascii="Times New Roman" w:hAnsi="Times New Roman" w:cs="Times New Roman"/>
          <w:sz w:val="24"/>
          <w:szCs w:val="24"/>
        </w:rPr>
        <w:t>What</w:t>
      </w:r>
      <w:proofErr w:type="gramEnd"/>
      <w:r w:rsidR="00E66380">
        <w:rPr>
          <w:rFonts w:ascii="Times New Roman" w:hAnsi="Times New Roman" w:cs="Times New Roman"/>
          <w:sz w:val="24"/>
          <w:szCs w:val="24"/>
        </w:rPr>
        <w:t xml:space="preserve"> is the logical equivalent of the following statement and what law does it follow? </w:t>
      </w:r>
      <w:r w:rsidR="00FF7D4D">
        <w:rPr>
          <w:rFonts w:ascii="Times New Roman" w:hAnsi="Times New Roman" w:cs="Times New Roman"/>
          <w:sz w:val="24"/>
          <w:szCs w:val="24"/>
        </w:rPr>
        <w:t>(p and q represent two different values)</w:t>
      </w:r>
    </w:p>
    <w:p w:rsidR="00E66380" w:rsidRPr="00E66380" w:rsidRDefault="00E66380" w:rsidP="00E66380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66380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E66380">
        <w:rPr>
          <w:rFonts w:ascii="Times New Roman" w:hAnsi="Times New Roman" w:cs="Times New Roman"/>
          <w:sz w:val="24"/>
          <w:szCs w:val="24"/>
        </w:rPr>
        <w:t>p&amp;&amp;q)</w:t>
      </w:r>
    </w:p>
    <w:p w:rsidR="00E66380" w:rsidRPr="006A02D3" w:rsidRDefault="00E66380" w:rsidP="006A02D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61521" w:rsidRPr="006A02D3" w:rsidRDefault="00C61521" w:rsidP="006A02D3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A02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</w:rPr>
      </w:pP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</w:rPr>
      </w:pP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61521" w:rsidRPr="006A02D3" w:rsidRDefault="00C61521" w:rsidP="00C6152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A02D3" w:rsidRPr="006A02D3" w:rsidRDefault="006A02D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6A02D3" w:rsidRPr="006A02D3" w:rsidSect="00A13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471"/>
    <w:multiLevelType w:val="hybridMultilevel"/>
    <w:tmpl w:val="5A62D8D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239D"/>
    <w:multiLevelType w:val="hybridMultilevel"/>
    <w:tmpl w:val="2D8480EC"/>
    <w:lvl w:ilvl="0" w:tplc="D5D6F6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3075A8"/>
    <w:multiLevelType w:val="hybridMultilevel"/>
    <w:tmpl w:val="F5A8C8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59406A"/>
    <w:multiLevelType w:val="hybridMultilevel"/>
    <w:tmpl w:val="5E9C197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EC0CBF"/>
    <w:multiLevelType w:val="hybridMultilevel"/>
    <w:tmpl w:val="24D8D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620DA7"/>
    <w:multiLevelType w:val="hybridMultilevel"/>
    <w:tmpl w:val="CAFEF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12190B"/>
    <w:multiLevelType w:val="hybridMultilevel"/>
    <w:tmpl w:val="E8C68E02"/>
    <w:lvl w:ilvl="0" w:tplc="05701D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513E0"/>
    <w:multiLevelType w:val="hybridMultilevel"/>
    <w:tmpl w:val="BE66C270"/>
    <w:lvl w:ilvl="0" w:tplc="A1F2610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8E42728"/>
    <w:multiLevelType w:val="hybridMultilevel"/>
    <w:tmpl w:val="2490F234"/>
    <w:lvl w:ilvl="0" w:tplc="83D85DC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135E1C"/>
    <w:multiLevelType w:val="hybridMultilevel"/>
    <w:tmpl w:val="65C21DD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F4815C6"/>
    <w:multiLevelType w:val="hybridMultilevel"/>
    <w:tmpl w:val="9A7AC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2"/>
  </w:num>
  <w:num w:numId="4">
    <w:abstractNumId w:val="7"/>
  </w:num>
  <w:num w:numId="5">
    <w:abstractNumId w:val="4"/>
  </w:num>
  <w:num w:numId="6">
    <w:abstractNumId w:val="8"/>
  </w:num>
  <w:num w:numId="7">
    <w:abstractNumId w:val="3"/>
  </w:num>
  <w:num w:numId="8">
    <w:abstractNumId w:val="0"/>
  </w:num>
  <w:num w:numId="9">
    <w:abstractNumId w:val="9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851"/>
    <w:rsid w:val="000371FD"/>
    <w:rsid w:val="000532B6"/>
    <w:rsid w:val="00054937"/>
    <w:rsid w:val="00080437"/>
    <w:rsid w:val="001027D5"/>
    <w:rsid w:val="00112F49"/>
    <w:rsid w:val="001145D4"/>
    <w:rsid w:val="00142EEA"/>
    <w:rsid w:val="0016477F"/>
    <w:rsid w:val="001A189E"/>
    <w:rsid w:val="001C4F1D"/>
    <w:rsid w:val="001D76B3"/>
    <w:rsid w:val="00242FAB"/>
    <w:rsid w:val="0027725F"/>
    <w:rsid w:val="00291072"/>
    <w:rsid w:val="002B0F63"/>
    <w:rsid w:val="0030653E"/>
    <w:rsid w:val="003309EE"/>
    <w:rsid w:val="00361862"/>
    <w:rsid w:val="00386601"/>
    <w:rsid w:val="003B52CD"/>
    <w:rsid w:val="003E4AE5"/>
    <w:rsid w:val="003F5164"/>
    <w:rsid w:val="00402D2F"/>
    <w:rsid w:val="004074E6"/>
    <w:rsid w:val="00414C79"/>
    <w:rsid w:val="004202A7"/>
    <w:rsid w:val="00434068"/>
    <w:rsid w:val="004A3914"/>
    <w:rsid w:val="004B3879"/>
    <w:rsid w:val="006040D6"/>
    <w:rsid w:val="0062148D"/>
    <w:rsid w:val="006357CE"/>
    <w:rsid w:val="006358AF"/>
    <w:rsid w:val="00667260"/>
    <w:rsid w:val="00673BE3"/>
    <w:rsid w:val="00693851"/>
    <w:rsid w:val="006A02D3"/>
    <w:rsid w:val="006A5F16"/>
    <w:rsid w:val="006B097B"/>
    <w:rsid w:val="006D29CA"/>
    <w:rsid w:val="006D6E15"/>
    <w:rsid w:val="006D7DF6"/>
    <w:rsid w:val="006E0CC2"/>
    <w:rsid w:val="00731750"/>
    <w:rsid w:val="007478D3"/>
    <w:rsid w:val="00773B2D"/>
    <w:rsid w:val="007757D5"/>
    <w:rsid w:val="007962DB"/>
    <w:rsid w:val="007B6D0A"/>
    <w:rsid w:val="007D3775"/>
    <w:rsid w:val="008234DF"/>
    <w:rsid w:val="00823790"/>
    <w:rsid w:val="00870F56"/>
    <w:rsid w:val="008C3BD6"/>
    <w:rsid w:val="008C66F2"/>
    <w:rsid w:val="008E6FF6"/>
    <w:rsid w:val="009319F2"/>
    <w:rsid w:val="00976F9F"/>
    <w:rsid w:val="009C69A3"/>
    <w:rsid w:val="00A1244B"/>
    <w:rsid w:val="00A13A8C"/>
    <w:rsid w:val="00AB3ED9"/>
    <w:rsid w:val="00AF5C16"/>
    <w:rsid w:val="00B3500F"/>
    <w:rsid w:val="00B4307B"/>
    <w:rsid w:val="00B776C4"/>
    <w:rsid w:val="00B9156A"/>
    <w:rsid w:val="00B963F5"/>
    <w:rsid w:val="00BB4CC2"/>
    <w:rsid w:val="00BB6EBA"/>
    <w:rsid w:val="00C0312D"/>
    <w:rsid w:val="00C502E0"/>
    <w:rsid w:val="00C55345"/>
    <w:rsid w:val="00C61521"/>
    <w:rsid w:val="00C61E50"/>
    <w:rsid w:val="00C958FB"/>
    <w:rsid w:val="00CA2172"/>
    <w:rsid w:val="00CA52A6"/>
    <w:rsid w:val="00CC5408"/>
    <w:rsid w:val="00CC6829"/>
    <w:rsid w:val="00CE3216"/>
    <w:rsid w:val="00CE6F05"/>
    <w:rsid w:val="00CF1BC7"/>
    <w:rsid w:val="00CF43D5"/>
    <w:rsid w:val="00CF72C4"/>
    <w:rsid w:val="00D349D5"/>
    <w:rsid w:val="00D918C5"/>
    <w:rsid w:val="00DB7D89"/>
    <w:rsid w:val="00DC439D"/>
    <w:rsid w:val="00DF40DE"/>
    <w:rsid w:val="00E05E70"/>
    <w:rsid w:val="00E10BC8"/>
    <w:rsid w:val="00E46DEE"/>
    <w:rsid w:val="00E66380"/>
    <w:rsid w:val="00E972E3"/>
    <w:rsid w:val="00EE0A65"/>
    <w:rsid w:val="00EE5940"/>
    <w:rsid w:val="00F4340A"/>
    <w:rsid w:val="00F4706F"/>
    <w:rsid w:val="00FD4E1D"/>
    <w:rsid w:val="00FE01CD"/>
    <w:rsid w:val="00FE2FAE"/>
    <w:rsid w:val="00FF58B8"/>
    <w:rsid w:val="00FF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62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5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45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45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145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5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93851"/>
    <w:pPr>
      <w:ind w:left="720"/>
      <w:contextualSpacing/>
    </w:pPr>
  </w:style>
  <w:style w:type="paragraph" w:styleId="NoSpacing">
    <w:name w:val="No Spacing"/>
    <w:uiPriority w:val="1"/>
    <w:qFormat/>
    <w:rsid w:val="004A391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D6E1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96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c29965\Application%20Data\Microsoft\Templates\1428Lab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1428Lab Worksheet.dotx</Template>
  <TotalTime>11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-- San Marcos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defstudent</dc:creator>
  <cp:lastModifiedBy>Windows User</cp:lastModifiedBy>
  <cp:revision>10</cp:revision>
  <cp:lastPrinted>2009-10-07T13:41:00Z</cp:lastPrinted>
  <dcterms:created xsi:type="dcterms:W3CDTF">2013-08-20T19:10:00Z</dcterms:created>
  <dcterms:modified xsi:type="dcterms:W3CDTF">2014-07-28T20:57:00Z</dcterms:modified>
</cp:coreProperties>
</file>