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8C" w:rsidRDefault="00881A19" w:rsidP="001145D4">
      <w:pPr>
        <w:pStyle w:val="Title"/>
      </w:pPr>
      <w:r>
        <w:t xml:space="preserve">CS1428 Lab </w:t>
      </w:r>
      <w:r w:rsidR="00700513">
        <w:t>0</w:t>
      </w:r>
      <w:r>
        <w:t>7</w:t>
      </w:r>
      <w:r w:rsidR="002479D4">
        <w:t>h</w:t>
      </w:r>
      <w:r w:rsidR="001145D4">
        <w:tab/>
      </w:r>
      <w:r w:rsidR="001145D4">
        <w:tab/>
      </w:r>
    </w:p>
    <w:p w:rsidR="001145D4" w:rsidRDefault="001145D4" w:rsidP="001145D4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28C1" w:rsidRPr="00B776C4" w:rsidRDefault="00EF28C1" w:rsidP="00693851">
      <w:pPr>
        <w:rPr>
          <w:sz w:val="24"/>
          <w:szCs w:val="24"/>
        </w:rPr>
      </w:pPr>
      <w:r>
        <w:rPr>
          <w:sz w:val="24"/>
          <w:szCs w:val="24"/>
        </w:rPr>
        <w:t xml:space="preserve">In this lab you will </w:t>
      </w:r>
      <w:r w:rsidR="00881A19">
        <w:rPr>
          <w:sz w:val="24"/>
          <w:szCs w:val="24"/>
        </w:rPr>
        <w:t>continue</w:t>
      </w:r>
      <w:r>
        <w:rPr>
          <w:sz w:val="24"/>
          <w:szCs w:val="24"/>
        </w:rPr>
        <w:t xml:space="preserve"> to develop</w:t>
      </w:r>
      <w:r w:rsidR="00881A19">
        <w:rPr>
          <w:sz w:val="24"/>
          <w:szCs w:val="24"/>
        </w:rPr>
        <w:t>ing</w:t>
      </w:r>
      <w:r>
        <w:rPr>
          <w:sz w:val="24"/>
          <w:szCs w:val="24"/>
        </w:rPr>
        <w:t xml:space="preserve"> a VERY simple programming language for a VERY simple processor</w:t>
      </w:r>
      <w:r w:rsidR="00881A19">
        <w:rPr>
          <w:sz w:val="24"/>
          <w:szCs w:val="24"/>
        </w:rPr>
        <w:t>.</w:t>
      </w:r>
      <w:r w:rsidR="004C48ED">
        <w:rPr>
          <w:sz w:val="24"/>
          <w:szCs w:val="24"/>
        </w:rPr>
        <w:t xml:space="preserve"> </w:t>
      </w:r>
      <w:r w:rsidR="009913E5">
        <w:rPr>
          <w:sz w:val="24"/>
          <w:szCs w:val="24"/>
        </w:rPr>
        <w:t xml:space="preserve">You may use the starter code from my website. </w:t>
      </w:r>
    </w:p>
    <w:p w:rsidR="00EF28C1" w:rsidRDefault="006357CE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28C1">
        <w:rPr>
          <w:sz w:val="24"/>
          <w:szCs w:val="24"/>
        </w:rPr>
        <w:t>(15</w:t>
      </w:r>
      <w:r w:rsidR="002A0818">
        <w:rPr>
          <w:sz w:val="24"/>
          <w:szCs w:val="24"/>
        </w:rPr>
        <w:t xml:space="preserve"> </w:t>
      </w:r>
      <w:proofErr w:type="spellStart"/>
      <w:r w:rsidRPr="00EF28C1">
        <w:rPr>
          <w:sz w:val="24"/>
          <w:szCs w:val="24"/>
        </w:rPr>
        <w:t>pts</w:t>
      </w:r>
      <w:proofErr w:type="spellEnd"/>
      <w:r w:rsidRPr="00EF28C1">
        <w:rPr>
          <w:sz w:val="24"/>
          <w:szCs w:val="24"/>
        </w:rPr>
        <w:t xml:space="preserve">) </w:t>
      </w:r>
      <w:r w:rsidR="003D327E">
        <w:rPr>
          <w:sz w:val="24"/>
          <w:szCs w:val="24"/>
        </w:rPr>
        <w:t>We are modifying last lab to read the files all-at-once into memory</w:t>
      </w:r>
      <w:r w:rsidR="002B66FD">
        <w:rPr>
          <w:sz w:val="24"/>
          <w:szCs w:val="24"/>
        </w:rPr>
        <w:t xml:space="preserve">. </w:t>
      </w:r>
      <w:r w:rsidR="002A0818">
        <w:rPr>
          <w:sz w:val="24"/>
          <w:szCs w:val="24"/>
        </w:rPr>
        <w:t xml:space="preserve">That means we need </w:t>
      </w:r>
      <w:r w:rsidR="003D327E">
        <w:rPr>
          <w:sz w:val="24"/>
          <w:szCs w:val="24"/>
        </w:rPr>
        <w:t>somewhere to store what</w:t>
      </w:r>
      <w:r w:rsidR="005B253E">
        <w:rPr>
          <w:sz w:val="24"/>
          <w:szCs w:val="24"/>
        </w:rPr>
        <w:t xml:space="preserve"> is</w:t>
      </w:r>
      <w:r w:rsidR="003D327E">
        <w:rPr>
          <w:sz w:val="24"/>
          <w:szCs w:val="24"/>
        </w:rPr>
        <w:t xml:space="preserve"> in the file</w:t>
      </w:r>
      <w:r w:rsidR="002A0818">
        <w:rPr>
          <w:sz w:val="24"/>
          <w:szCs w:val="24"/>
        </w:rPr>
        <w:t xml:space="preserve">. How would we store our instructions, if we </w:t>
      </w:r>
      <w:r w:rsidR="002B66FD">
        <w:rPr>
          <w:sz w:val="24"/>
          <w:szCs w:val="24"/>
        </w:rPr>
        <w:t xml:space="preserve">will </w:t>
      </w:r>
      <w:r w:rsidR="002A0818">
        <w:rPr>
          <w:sz w:val="24"/>
          <w:szCs w:val="24"/>
        </w:rPr>
        <w:t>have a max</w:t>
      </w:r>
      <w:r w:rsidR="002B66FD">
        <w:rPr>
          <w:sz w:val="24"/>
          <w:szCs w:val="24"/>
        </w:rPr>
        <w:t>imum</w:t>
      </w:r>
      <w:r w:rsidR="002A0818">
        <w:rPr>
          <w:sz w:val="24"/>
          <w:szCs w:val="24"/>
        </w:rPr>
        <w:t xml:space="preserve"> of 512</w:t>
      </w:r>
      <w:r w:rsidR="002B66FD">
        <w:rPr>
          <w:sz w:val="24"/>
          <w:szCs w:val="24"/>
        </w:rPr>
        <w:t xml:space="preserve"> </w:t>
      </w:r>
      <w:r w:rsidR="003D327E">
        <w:rPr>
          <w:sz w:val="24"/>
          <w:szCs w:val="24"/>
        </w:rPr>
        <w:t xml:space="preserve">lines </w:t>
      </w:r>
      <w:r w:rsidR="002B66FD">
        <w:rPr>
          <w:sz w:val="24"/>
          <w:szCs w:val="24"/>
        </w:rPr>
        <w:t>with each instruction having 4 separate parts</w:t>
      </w:r>
      <w:r w:rsidR="002A0818">
        <w:rPr>
          <w:sz w:val="24"/>
          <w:szCs w:val="24"/>
        </w:rPr>
        <w:t xml:space="preserve">? (Hint: </w:t>
      </w:r>
      <w:r w:rsidR="005B253E">
        <w:rPr>
          <w:sz w:val="24"/>
          <w:szCs w:val="24"/>
        </w:rPr>
        <w:t xml:space="preserve">Think </w:t>
      </w:r>
      <w:r w:rsidR="002A0818">
        <w:rPr>
          <w:sz w:val="24"/>
          <w:szCs w:val="24"/>
        </w:rPr>
        <w:t>2D</w:t>
      </w:r>
      <w:r w:rsidR="002B66FD">
        <w:rPr>
          <w:sz w:val="24"/>
          <w:szCs w:val="24"/>
        </w:rPr>
        <w:t xml:space="preserve"> array</w:t>
      </w:r>
      <w:r w:rsidR="005B253E">
        <w:rPr>
          <w:sz w:val="24"/>
          <w:szCs w:val="24"/>
        </w:rPr>
        <w:t xml:space="preserve">) </w:t>
      </w:r>
      <w:r w:rsidR="005B253E" w:rsidRPr="005B253E">
        <w:rPr>
          <w:b/>
          <w:sz w:val="24"/>
          <w:szCs w:val="24"/>
        </w:rPr>
        <w:t xml:space="preserve">[Do not modify your existing </w:t>
      </w:r>
      <w:r w:rsidR="00EE71F2" w:rsidRPr="005B253E">
        <w:rPr>
          <w:b/>
          <w:sz w:val="24"/>
          <w:szCs w:val="24"/>
        </w:rPr>
        <w:t xml:space="preserve">MEMORY </w:t>
      </w:r>
      <w:r w:rsidR="005B253E" w:rsidRPr="005B253E">
        <w:rPr>
          <w:b/>
          <w:sz w:val="24"/>
          <w:szCs w:val="24"/>
        </w:rPr>
        <w:t>array, you still need that]</w:t>
      </w:r>
      <w:r w:rsidR="002A0818" w:rsidRPr="005B253E">
        <w:rPr>
          <w:sz w:val="24"/>
          <w:szCs w:val="24"/>
        </w:rPr>
        <w:t>.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4C48ED" w:rsidRDefault="004C48ED" w:rsidP="00EF28C1">
      <w:pPr>
        <w:pStyle w:val="ListParagraph"/>
        <w:rPr>
          <w:sz w:val="24"/>
          <w:szCs w:val="24"/>
        </w:rPr>
      </w:pPr>
    </w:p>
    <w:p w:rsidR="00542C3C" w:rsidRDefault="00542C3C" w:rsidP="00EF28C1">
      <w:pPr>
        <w:pStyle w:val="ListParagraph"/>
        <w:rPr>
          <w:sz w:val="24"/>
          <w:szCs w:val="24"/>
        </w:rPr>
      </w:pPr>
    </w:p>
    <w:p w:rsidR="00EF28C1" w:rsidRPr="00005BA4" w:rsidRDefault="00EF28C1" w:rsidP="00EF28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05BA4">
        <w:rPr>
          <w:sz w:val="24"/>
          <w:szCs w:val="24"/>
        </w:rPr>
        <w:t>(</w:t>
      </w:r>
      <w:r w:rsidR="000E253C" w:rsidRPr="00005BA4">
        <w:rPr>
          <w:sz w:val="24"/>
          <w:szCs w:val="24"/>
        </w:rPr>
        <w:t>15</w:t>
      </w:r>
      <w:r w:rsidR="002A0818" w:rsidRPr="00005BA4">
        <w:rPr>
          <w:sz w:val="24"/>
          <w:szCs w:val="24"/>
        </w:rPr>
        <w:t xml:space="preserve"> </w:t>
      </w:r>
      <w:proofErr w:type="spellStart"/>
      <w:r w:rsidR="000E253C" w:rsidRPr="00005BA4">
        <w:rPr>
          <w:sz w:val="24"/>
          <w:szCs w:val="24"/>
        </w:rPr>
        <w:t>pts</w:t>
      </w:r>
      <w:proofErr w:type="spellEnd"/>
      <w:r w:rsidRPr="00005BA4">
        <w:rPr>
          <w:sz w:val="24"/>
          <w:szCs w:val="24"/>
        </w:rPr>
        <w:t xml:space="preserve">) </w:t>
      </w:r>
      <w:r w:rsidR="002A0818" w:rsidRPr="00005BA4">
        <w:rPr>
          <w:sz w:val="24"/>
          <w:szCs w:val="24"/>
        </w:rPr>
        <w:t>How would you write a loop t</w:t>
      </w:r>
      <w:r w:rsidR="00E12C72">
        <w:rPr>
          <w:sz w:val="24"/>
          <w:szCs w:val="24"/>
        </w:rPr>
        <w:t>hat</w:t>
      </w:r>
      <w:r w:rsidR="002A0818" w:rsidRPr="00005BA4">
        <w:rPr>
          <w:sz w:val="24"/>
          <w:szCs w:val="24"/>
        </w:rPr>
        <w:t xml:space="preserve"> read</w:t>
      </w:r>
      <w:r w:rsidR="00E12C72">
        <w:rPr>
          <w:sz w:val="24"/>
          <w:szCs w:val="24"/>
        </w:rPr>
        <w:t>s</w:t>
      </w:r>
      <w:r w:rsidR="002A0818" w:rsidRPr="00005BA4">
        <w:rPr>
          <w:sz w:val="24"/>
          <w:szCs w:val="24"/>
        </w:rPr>
        <w:t xml:space="preserve"> every instruction </w:t>
      </w:r>
      <w:r w:rsidR="003D327E">
        <w:rPr>
          <w:sz w:val="24"/>
          <w:szCs w:val="24"/>
        </w:rPr>
        <w:t xml:space="preserve">line </w:t>
      </w:r>
      <w:r w:rsidR="002A0818" w:rsidRPr="00005BA4">
        <w:rPr>
          <w:sz w:val="24"/>
          <w:szCs w:val="24"/>
        </w:rPr>
        <w:t>from the input file</w:t>
      </w:r>
      <w:r w:rsidR="00E12C72">
        <w:rPr>
          <w:sz w:val="24"/>
          <w:szCs w:val="24"/>
        </w:rPr>
        <w:t xml:space="preserve"> and puts them into the </w:t>
      </w:r>
      <w:r w:rsidR="00F15FE1">
        <w:rPr>
          <w:sz w:val="24"/>
          <w:szCs w:val="24"/>
        </w:rPr>
        <w:t>array?</w:t>
      </w:r>
      <w:r w:rsidR="00E12C72">
        <w:rPr>
          <w:sz w:val="24"/>
          <w:szCs w:val="24"/>
        </w:rPr>
        <w:t xml:space="preserve"> Remember you only have 512 instruction slots so don’t go over</w:t>
      </w:r>
      <w:r w:rsidR="00F15FE1">
        <w:rPr>
          <w:sz w:val="24"/>
          <w:szCs w:val="24"/>
        </w:rPr>
        <w:t>.</w:t>
      </w:r>
    </w:p>
    <w:p w:rsidR="00EF28C1" w:rsidRDefault="00EF28C1" w:rsidP="00EF28C1">
      <w:pPr>
        <w:pStyle w:val="ListParagraph"/>
        <w:rPr>
          <w:sz w:val="24"/>
          <w:szCs w:val="24"/>
        </w:rPr>
      </w:pPr>
    </w:p>
    <w:p w:rsidR="002743BE" w:rsidRDefault="002743BE" w:rsidP="00EF28C1">
      <w:pPr>
        <w:pStyle w:val="ListParagraph"/>
        <w:rPr>
          <w:sz w:val="24"/>
          <w:szCs w:val="24"/>
        </w:rPr>
      </w:pPr>
    </w:p>
    <w:p w:rsidR="002743BE" w:rsidRDefault="002743BE" w:rsidP="00EF28C1">
      <w:pPr>
        <w:pStyle w:val="ListParagraph"/>
        <w:rPr>
          <w:sz w:val="24"/>
          <w:szCs w:val="24"/>
        </w:rPr>
      </w:pPr>
    </w:p>
    <w:p w:rsidR="002A0818" w:rsidRDefault="002A0818" w:rsidP="00EF28C1">
      <w:pPr>
        <w:pStyle w:val="ListParagraph"/>
        <w:rPr>
          <w:sz w:val="24"/>
          <w:szCs w:val="24"/>
        </w:rPr>
      </w:pPr>
    </w:p>
    <w:p w:rsidR="004C48ED" w:rsidRDefault="004C48ED" w:rsidP="00EF28C1">
      <w:pPr>
        <w:pStyle w:val="ListParagraph"/>
        <w:rPr>
          <w:sz w:val="24"/>
          <w:szCs w:val="24"/>
        </w:rPr>
      </w:pPr>
    </w:p>
    <w:p w:rsidR="004C48ED" w:rsidRPr="00EE71F2" w:rsidRDefault="00EF28C1" w:rsidP="004C48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9913E5">
        <w:rPr>
          <w:sz w:val="24"/>
          <w:szCs w:val="24"/>
        </w:rPr>
        <w:t>20</w:t>
      </w:r>
      <w:r w:rsidR="002A0818">
        <w:rPr>
          <w:sz w:val="24"/>
          <w:szCs w:val="24"/>
        </w:rPr>
        <w:t xml:space="preserve"> </w:t>
      </w:r>
      <w:proofErr w:type="spellStart"/>
      <w:r w:rsidR="000E253C">
        <w:rPr>
          <w:sz w:val="24"/>
          <w:szCs w:val="24"/>
        </w:rPr>
        <w:t>pts</w:t>
      </w:r>
      <w:proofErr w:type="spellEnd"/>
      <w:r>
        <w:rPr>
          <w:sz w:val="24"/>
          <w:szCs w:val="24"/>
        </w:rPr>
        <w:t xml:space="preserve">) </w:t>
      </w:r>
      <w:r w:rsidR="00605F7A">
        <w:rPr>
          <w:sz w:val="24"/>
          <w:szCs w:val="24"/>
        </w:rPr>
        <w:t>Write the loop that will</w:t>
      </w:r>
      <w:r w:rsidR="00EE71F2">
        <w:rPr>
          <w:sz w:val="24"/>
          <w:szCs w:val="24"/>
        </w:rPr>
        <w:t xml:space="preserve"> iterates</w:t>
      </w:r>
      <w:r w:rsidR="00605F7A">
        <w:rPr>
          <w:sz w:val="24"/>
          <w:szCs w:val="24"/>
        </w:rPr>
        <w:t xml:space="preserve"> through the instructions in the array AND modify the switch statement below to use the new array-based way of reading instructions.</w:t>
      </w:r>
      <w:r w:rsidR="00EE71F2">
        <w:rPr>
          <w:sz w:val="24"/>
          <w:szCs w:val="24"/>
        </w:rPr>
        <w:t xml:space="preserve"> (ONLY MODIFY THE SWITCH STATEMENT BELOW, YOU WILL MODIFY ALL OTHERS LATER IN YOUR PROGRAM).</w:t>
      </w:r>
    </w:p>
    <w:p w:rsidR="004C48ED" w:rsidRPr="00605F7A" w:rsidRDefault="004C48ED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proofErr w:type="gramStart"/>
      <w:r w:rsidRPr="00605F7A">
        <w:rPr>
          <w:rFonts w:ascii="Consolas" w:hAnsi="Consolas" w:cs="Consolas"/>
          <w:sz w:val="24"/>
          <w:szCs w:val="24"/>
        </w:rPr>
        <w:t>switch(</w:t>
      </w:r>
      <w:proofErr w:type="gramEnd"/>
      <w:r w:rsidRPr="00605F7A">
        <w:rPr>
          <w:rFonts w:ascii="Consolas" w:hAnsi="Consolas" w:cs="Consolas"/>
          <w:sz w:val="24"/>
          <w:szCs w:val="24"/>
        </w:rPr>
        <w:t>instruction)</w:t>
      </w:r>
    </w:p>
    <w:p w:rsidR="004C48ED" w:rsidRPr="00605F7A" w:rsidRDefault="004C48ED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05F7A">
        <w:rPr>
          <w:rFonts w:ascii="Consolas" w:hAnsi="Consolas" w:cs="Consolas"/>
          <w:sz w:val="24"/>
          <w:szCs w:val="24"/>
        </w:rPr>
        <w:t>{</w:t>
      </w:r>
    </w:p>
    <w:p w:rsidR="00605F7A" w:rsidRPr="00605F7A" w:rsidRDefault="00605F7A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05F7A">
        <w:rPr>
          <w:rFonts w:ascii="Consolas" w:hAnsi="Consolas" w:cs="Consolas"/>
          <w:sz w:val="24"/>
          <w:szCs w:val="24"/>
        </w:rPr>
        <w:tab/>
      </w:r>
      <w:proofErr w:type="gramStart"/>
      <w:r w:rsidRPr="00605F7A">
        <w:rPr>
          <w:rFonts w:ascii="Consolas" w:hAnsi="Consolas" w:cs="Consolas"/>
          <w:sz w:val="24"/>
          <w:szCs w:val="24"/>
        </w:rPr>
        <w:t>case</w:t>
      </w:r>
      <w:proofErr w:type="gramEnd"/>
      <w:r w:rsidRPr="00605F7A"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sz w:val="24"/>
          <w:szCs w:val="24"/>
        </w:rPr>
        <w:t>: memory[data0]=memory[data1] + memory[data2]l</w:t>
      </w:r>
    </w:p>
    <w:p w:rsidR="004C48ED" w:rsidRPr="00605F7A" w:rsidRDefault="004C48ED" w:rsidP="00605F7A">
      <w:pPr>
        <w:pStyle w:val="ListParagraph"/>
        <w:ind w:left="1440"/>
        <w:rPr>
          <w:rFonts w:ascii="Consolas" w:hAnsi="Consolas" w:cs="Consolas"/>
          <w:sz w:val="24"/>
          <w:szCs w:val="24"/>
        </w:rPr>
      </w:pPr>
      <w:r w:rsidRPr="00605F7A">
        <w:rPr>
          <w:rFonts w:ascii="Consolas" w:hAnsi="Consolas" w:cs="Consolas"/>
          <w:sz w:val="24"/>
          <w:szCs w:val="24"/>
        </w:rPr>
        <w:t>}</w:t>
      </w:r>
    </w:p>
    <w:p w:rsidR="004C48ED" w:rsidRDefault="004C48ED" w:rsidP="004C48ED">
      <w:pPr>
        <w:pStyle w:val="ListParagraph"/>
        <w:rPr>
          <w:sz w:val="24"/>
          <w:szCs w:val="24"/>
        </w:rPr>
      </w:pPr>
    </w:p>
    <w:p w:rsidR="004C48ED" w:rsidRDefault="004C48ED" w:rsidP="004C48ED">
      <w:pPr>
        <w:pStyle w:val="ListParagraph"/>
        <w:rPr>
          <w:sz w:val="24"/>
          <w:szCs w:val="24"/>
        </w:rPr>
      </w:pPr>
    </w:p>
    <w:p w:rsidR="004C48ED" w:rsidRPr="004C48ED" w:rsidRDefault="004C48ED" w:rsidP="004C48ED">
      <w:pPr>
        <w:pStyle w:val="ListParagraph"/>
        <w:rPr>
          <w:sz w:val="24"/>
          <w:szCs w:val="24"/>
        </w:rPr>
      </w:pPr>
    </w:p>
    <w:p w:rsidR="00226F73" w:rsidRDefault="00226F73" w:rsidP="00EE71F2">
      <w:pPr>
        <w:pStyle w:val="ListParagraph"/>
        <w:rPr>
          <w:sz w:val="24"/>
          <w:szCs w:val="24"/>
        </w:rPr>
      </w:pPr>
    </w:p>
    <w:p w:rsidR="00EE71F2" w:rsidRDefault="00EE71F2" w:rsidP="00EE71F2">
      <w:pPr>
        <w:pStyle w:val="ListParagraph"/>
        <w:rPr>
          <w:sz w:val="24"/>
          <w:szCs w:val="24"/>
        </w:rPr>
      </w:pPr>
    </w:p>
    <w:p w:rsidR="000E253C" w:rsidRDefault="000E253C" w:rsidP="000045F2">
      <w:pPr>
        <w:pStyle w:val="ListParagraph"/>
        <w:rPr>
          <w:sz w:val="24"/>
          <w:szCs w:val="24"/>
        </w:rPr>
      </w:pPr>
    </w:p>
    <w:p w:rsidR="009913E5" w:rsidRDefault="009913E5" w:rsidP="000045F2">
      <w:pPr>
        <w:pStyle w:val="ListParagraph"/>
        <w:rPr>
          <w:sz w:val="24"/>
          <w:szCs w:val="24"/>
        </w:rPr>
      </w:pPr>
    </w:p>
    <w:p w:rsidR="00542C3C" w:rsidRDefault="00C97BD5" w:rsidP="000532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9913E5">
        <w:rPr>
          <w:sz w:val="24"/>
          <w:szCs w:val="24"/>
        </w:rPr>
        <w:t>(50</w:t>
      </w:r>
      <w:r w:rsidR="00386601">
        <w:rPr>
          <w:sz w:val="24"/>
          <w:szCs w:val="24"/>
        </w:rPr>
        <w:t xml:space="preserve">pts) </w:t>
      </w:r>
      <w:r w:rsidR="00542C3C">
        <w:rPr>
          <w:sz w:val="24"/>
          <w:szCs w:val="24"/>
        </w:rPr>
        <w:t xml:space="preserve">Using the segments </w:t>
      </w:r>
      <w:bookmarkStart w:id="0" w:name="_GoBack"/>
      <w:r w:rsidR="00542C3C">
        <w:rPr>
          <w:sz w:val="24"/>
          <w:szCs w:val="24"/>
        </w:rPr>
        <w:t>y</w:t>
      </w:r>
      <w:bookmarkEnd w:id="0"/>
      <w:r w:rsidR="00542C3C">
        <w:rPr>
          <w:sz w:val="24"/>
          <w:szCs w:val="24"/>
        </w:rPr>
        <w:t>ou have written above</w:t>
      </w:r>
      <w:r w:rsidR="00C7675C">
        <w:rPr>
          <w:sz w:val="24"/>
          <w:szCs w:val="24"/>
        </w:rPr>
        <w:t xml:space="preserve"> and what you did in last lab</w:t>
      </w:r>
      <w:r w:rsidR="00542C3C">
        <w:rPr>
          <w:sz w:val="24"/>
          <w:szCs w:val="24"/>
        </w:rPr>
        <w:t xml:space="preserve">, combine them into a single program </w:t>
      </w:r>
      <w:r w:rsidR="00341F40">
        <w:rPr>
          <w:sz w:val="24"/>
          <w:szCs w:val="24"/>
        </w:rPr>
        <w:t>(</w:t>
      </w:r>
      <w:r w:rsidR="00341F40">
        <w:rPr>
          <w:b/>
          <w:sz w:val="24"/>
          <w:szCs w:val="24"/>
        </w:rPr>
        <w:t>lab</w:t>
      </w:r>
      <w:r w:rsidR="00A11C54">
        <w:rPr>
          <w:b/>
          <w:sz w:val="24"/>
          <w:szCs w:val="24"/>
        </w:rPr>
        <w:t>0</w:t>
      </w:r>
      <w:r w:rsidR="00DB68E6">
        <w:rPr>
          <w:b/>
          <w:sz w:val="24"/>
          <w:szCs w:val="24"/>
        </w:rPr>
        <w:t>7</w:t>
      </w:r>
      <w:r w:rsidR="00341F40">
        <w:rPr>
          <w:b/>
          <w:sz w:val="24"/>
          <w:szCs w:val="24"/>
        </w:rPr>
        <w:t>h.cpp</w:t>
      </w:r>
      <w:r w:rsidR="00341F40">
        <w:rPr>
          <w:sz w:val="24"/>
          <w:szCs w:val="24"/>
        </w:rPr>
        <w:t xml:space="preserve">) </w:t>
      </w:r>
      <w:r w:rsidR="00542C3C">
        <w:rPr>
          <w:sz w:val="24"/>
          <w:szCs w:val="24"/>
        </w:rPr>
        <w:t>that: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the program all at once into memory</w:t>
      </w:r>
    </w:p>
    <w:p w:rsidR="00D20764" w:rsidRDefault="00D20764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4 basic mathematical operations (add, subtract, multiply, divide) to functions and call them from the cases. </w:t>
      </w:r>
    </w:p>
    <w:p w:rsidR="00C7675C" w:rsidRDefault="00C7675C" w:rsidP="00C7675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Goes through instructions </w:t>
      </w:r>
      <w:r w:rsidR="005B253E">
        <w:rPr>
          <w:sz w:val="24"/>
          <w:szCs w:val="24"/>
        </w:rPr>
        <w:t xml:space="preserve">array </w:t>
      </w:r>
      <w:r w:rsidR="00635718">
        <w:rPr>
          <w:sz w:val="24"/>
          <w:szCs w:val="24"/>
        </w:rPr>
        <w:t>one at a time</w:t>
      </w:r>
    </w:p>
    <w:p w:rsidR="00542C3C" w:rsidRDefault="00EE71F2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Modify ALL of the switch cases to accommodate our new matrix schema</w:t>
      </w:r>
    </w:p>
    <w:p w:rsidR="00542C3C" w:rsidRDefault="00C7675C" w:rsidP="00542C3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Properly handles the programs from last time</w:t>
      </w:r>
    </w:p>
    <w:p w:rsidR="000532B6" w:rsidRPr="00542C3C" w:rsidRDefault="00EE71F2" w:rsidP="00542C3C">
      <w:pPr>
        <w:jc w:val="center"/>
        <w:rPr>
          <w:sz w:val="24"/>
          <w:szCs w:val="24"/>
        </w:rPr>
      </w:pPr>
      <w:r w:rsidRPr="00542C3C">
        <w:rPr>
          <w:rFonts w:cs="CMR10"/>
          <w:b/>
          <w:sz w:val="24"/>
          <w:szCs w:val="24"/>
        </w:rPr>
        <w:t xml:space="preserve"> </w:t>
      </w:r>
      <w:r w:rsidR="006D6E15" w:rsidRPr="00542C3C">
        <w:rPr>
          <w:rFonts w:cs="CMR10"/>
          <w:b/>
          <w:sz w:val="24"/>
          <w:szCs w:val="24"/>
        </w:rPr>
        <w:t>(**Make sure to include the standard header and to name the file correctly**)</w:t>
      </w:r>
    </w:p>
    <w:sectPr w:rsidR="000532B6" w:rsidRPr="00542C3C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B148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80713B"/>
    <w:multiLevelType w:val="hybridMultilevel"/>
    <w:tmpl w:val="4BAC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045F2"/>
    <w:rsid w:val="00005BA4"/>
    <w:rsid w:val="000079F7"/>
    <w:rsid w:val="000371FD"/>
    <w:rsid w:val="000532B6"/>
    <w:rsid w:val="00080437"/>
    <w:rsid w:val="000C5C14"/>
    <w:rsid w:val="000E253C"/>
    <w:rsid w:val="001027D5"/>
    <w:rsid w:val="00112F49"/>
    <w:rsid w:val="001145D4"/>
    <w:rsid w:val="00142EEA"/>
    <w:rsid w:val="001625BE"/>
    <w:rsid w:val="001860F0"/>
    <w:rsid w:val="0019592F"/>
    <w:rsid w:val="001A189E"/>
    <w:rsid w:val="001C4F1D"/>
    <w:rsid w:val="001D76B3"/>
    <w:rsid w:val="00220574"/>
    <w:rsid w:val="00226F73"/>
    <w:rsid w:val="00242FAB"/>
    <w:rsid w:val="002479D4"/>
    <w:rsid w:val="002743BE"/>
    <w:rsid w:val="0027725F"/>
    <w:rsid w:val="00291072"/>
    <w:rsid w:val="002A0818"/>
    <w:rsid w:val="002B0F63"/>
    <w:rsid w:val="002B66FD"/>
    <w:rsid w:val="002E0175"/>
    <w:rsid w:val="003309EE"/>
    <w:rsid w:val="00341F40"/>
    <w:rsid w:val="00361862"/>
    <w:rsid w:val="00386601"/>
    <w:rsid w:val="003D327E"/>
    <w:rsid w:val="003E4AE5"/>
    <w:rsid w:val="003F5164"/>
    <w:rsid w:val="00402D2F"/>
    <w:rsid w:val="004074E6"/>
    <w:rsid w:val="004202A7"/>
    <w:rsid w:val="00434068"/>
    <w:rsid w:val="00444389"/>
    <w:rsid w:val="004A3914"/>
    <w:rsid w:val="004C48ED"/>
    <w:rsid w:val="004F218B"/>
    <w:rsid w:val="00542C3C"/>
    <w:rsid w:val="005B253E"/>
    <w:rsid w:val="006040D6"/>
    <w:rsid w:val="00605F7A"/>
    <w:rsid w:val="0062148D"/>
    <w:rsid w:val="00635718"/>
    <w:rsid w:val="006357CE"/>
    <w:rsid w:val="006378AD"/>
    <w:rsid w:val="0065281A"/>
    <w:rsid w:val="00667260"/>
    <w:rsid w:val="00693851"/>
    <w:rsid w:val="006A5F16"/>
    <w:rsid w:val="006D29CA"/>
    <w:rsid w:val="006D6E15"/>
    <w:rsid w:val="006D7DF6"/>
    <w:rsid w:val="006E0CC2"/>
    <w:rsid w:val="006E3FCF"/>
    <w:rsid w:val="00700513"/>
    <w:rsid w:val="00731750"/>
    <w:rsid w:val="007478D3"/>
    <w:rsid w:val="007517BB"/>
    <w:rsid w:val="00773B2D"/>
    <w:rsid w:val="007757D5"/>
    <w:rsid w:val="007A1D51"/>
    <w:rsid w:val="007D3775"/>
    <w:rsid w:val="008234DF"/>
    <w:rsid w:val="00870F56"/>
    <w:rsid w:val="00881A19"/>
    <w:rsid w:val="00883C47"/>
    <w:rsid w:val="0089206C"/>
    <w:rsid w:val="008C66F2"/>
    <w:rsid w:val="008E6FF6"/>
    <w:rsid w:val="009331C8"/>
    <w:rsid w:val="009557A9"/>
    <w:rsid w:val="00976F9F"/>
    <w:rsid w:val="009913E5"/>
    <w:rsid w:val="009C69A3"/>
    <w:rsid w:val="00A0585F"/>
    <w:rsid w:val="00A11C54"/>
    <w:rsid w:val="00A13A8C"/>
    <w:rsid w:val="00A467F0"/>
    <w:rsid w:val="00AA519A"/>
    <w:rsid w:val="00AA65DD"/>
    <w:rsid w:val="00AB3ED9"/>
    <w:rsid w:val="00AF5C16"/>
    <w:rsid w:val="00B3500F"/>
    <w:rsid w:val="00B4307B"/>
    <w:rsid w:val="00B776C4"/>
    <w:rsid w:val="00B963F5"/>
    <w:rsid w:val="00BB4CC2"/>
    <w:rsid w:val="00BF3006"/>
    <w:rsid w:val="00C01951"/>
    <w:rsid w:val="00C0312D"/>
    <w:rsid w:val="00C55345"/>
    <w:rsid w:val="00C61E50"/>
    <w:rsid w:val="00C64D2E"/>
    <w:rsid w:val="00C7675C"/>
    <w:rsid w:val="00C97BD5"/>
    <w:rsid w:val="00CA2172"/>
    <w:rsid w:val="00CA52A6"/>
    <w:rsid w:val="00CC6829"/>
    <w:rsid w:val="00CE3216"/>
    <w:rsid w:val="00CE6F05"/>
    <w:rsid w:val="00CF1BC7"/>
    <w:rsid w:val="00CF43D5"/>
    <w:rsid w:val="00CF72C4"/>
    <w:rsid w:val="00D20764"/>
    <w:rsid w:val="00D451E9"/>
    <w:rsid w:val="00D918C5"/>
    <w:rsid w:val="00DB5548"/>
    <w:rsid w:val="00DB68E6"/>
    <w:rsid w:val="00DB7D89"/>
    <w:rsid w:val="00DF40DE"/>
    <w:rsid w:val="00E05E70"/>
    <w:rsid w:val="00E10BC8"/>
    <w:rsid w:val="00E12C72"/>
    <w:rsid w:val="00E86B21"/>
    <w:rsid w:val="00EE1BA9"/>
    <w:rsid w:val="00EE5940"/>
    <w:rsid w:val="00EE71F2"/>
    <w:rsid w:val="00EF28C1"/>
    <w:rsid w:val="00F15FE1"/>
    <w:rsid w:val="00F24598"/>
    <w:rsid w:val="00F2695C"/>
    <w:rsid w:val="00F4706F"/>
    <w:rsid w:val="00FD4E1D"/>
    <w:rsid w:val="00FE0B9C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3</cp:revision>
  <cp:lastPrinted>2009-10-07T13:41:00Z</cp:lastPrinted>
  <dcterms:created xsi:type="dcterms:W3CDTF">2014-07-28T22:22:00Z</dcterms:created>
  <dcterms:modified xsi:type="dcterms:W3CDTF">2014-08-01T19:39:00Z</dcterms:modified>
</cp:coreProperties>
</file>