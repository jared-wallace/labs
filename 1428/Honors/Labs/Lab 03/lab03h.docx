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3E" w:rsidRPr="006A02D3" w:rsidRDefault="00297659" w:rsidP="0030653E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CS1428 Lab 3</w:t>
      </w:r>
      <w:bookmarkStart w:id="0" w:name="_GoBack"/>
      <w:bookmarkEnd w:id="0"/>
      <w:r w:rsidR="00FE01CD">
        <w:rPr>
          <w:rFonts w:ascii="Times New Roman" w:hAnsi="Times New Roman" w:cs="Times New Roman"/>
        </w:rPr>
        <w:t>h</w:t>
      </w:r>
    </w:p>
    <w:p w:rsidR="0030653E" w:rsidRPr="006A02D3" w:rsidRDefault="0030653E" w:rsidP="0030653E">
      <w:pPr>
        <w:rPr>
          <w:rFonts w:ascii="Times New Roman" w:hAnsi="Times New Roman" w:cs="Times New Roman"/>
          <w:u w:val="single"/>
        </w:rPr>
      </w:pPr>
      <w:r w:rsidRPr="006A02D3">
        <w:rPr>
          <w:rStyle w:val="Heading1Char"/>
          <w:rFonts w:ascii="Times New Roman" w:hAnsi="Times New Roman" w:cs="Times New Roman"/>
        </w:rPr>
        <w:t>Name:</w:t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</w:rPr>
        <w:t xml:space="preserve"> Section:</w:t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</w:p>
    <w:p w:rsidR="0030653E" w:rsidRPr="006A02D3" w:rsidRDefault="0030653E" w:rsidP="0030653E">
      <w:pPr>
        <w:rPr>
          <w:rFonts w:ascii="Times New Roman" w:hAnsi="Times New Roman" w:cs="Times New Roman"/>
        </w:rPr>
      </w:pPr>
      <w:r w:rsidRPr="006A02D3">
        <w:rPr>
          <w:rFonts w:ascii="Times New Roman" w:hAnsi="Times New Roman" w:cs="Times New Roman"/>
          <w:sz w:val="28"/>
          <w:szCs w:val="28"/>
        </w:rPr>
        <w:t>Write your name at the top of this sheet.  Turn in this sheet along with all requested printouts before the end of class.</w:t>
      </w:r>
      <w:r w:rsidRPr="006A02D3">
        <w:rPr>
          <w:rFonts w:ascii="Times New Roman" w:hAnsi="Times New Roman" w:cs="Times New Roman"/>
        </w:rPr>
        <w:t xml:space="preserve"> </w:t>
      </w:r>
      <w:r w:rsidRPr="006A02D3">
        <w:rPr>
          <w:rFonts w:ascii="Times New Roman" w:hAnsi="Times New Roman" w:cs="Times New Roman"/>
          <w:sz w:val="28"/>
          <w:szCs w:val="28"/>
        </w:rPr>
        <w:t xml:space="preserve">You may use my web materials, your note book or text book to answer these questions. (100 </w:t>
      </w:r>
      <w:proofErr w:type="spellStart"/>
      <w:r w:rsidRPr="006A02D3">
        <w:rPr>
          <w:rFonts w:ascii="Times New Roman" w:hAnsi="Times New Roman" w:cs="Times New Roman"/>
          <w:sz w:val="28"/>
          <w:szCs w:val="28"/>
        </w:rPr>
        <w:t>pts</w:t>
      </w:r>
      <w:proofErr w:type="spellEnd"/>
      <w:r w:rsidRPr="006A02D3">
        <w:rPr>
          <w:rFonts w:ascii="Times New Roman" w:hAnsi="Times New Roman" w:cs="Times New Roman"/>
          <w:sz w:val="28"/>
          <w:szCs w:val="28"/>
        </w:rPr>
        <w:t>)</w:t>
      </w:r>
    </w:p>
    <w:p w:rsidR="00CE2F10" w:rsidRDefault="003D3DA0" w:rsidP="00CE2F1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(15 </w:t>
      </w:r>
      <w:proofErr w:type="spellStart"/>
      <w:r>
        <w:rPr>
          <w:rFonts w:ascii="Times New Roman" w:hAnsi="Times New Roman" w:cs="Times New Roman"/>
          <w:sz w:val="28"/>
          <w:szCs w:val="24"/>
        </w:rPr>
        <w:t>pts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 </w:t>
      </w:r>
      <w:r w:rsidR="00CE2F10" w:rsidRPr="00CE2F10">
        <w:rPr>
          <w:rFonts w:ascii="Times New Roman" w:hAnsi="Times New Roman" w:cs="Times New Roman"/>
          <w:sz w:val="28"/>
          <w:szCs w:val="24"/>
        </w:rPr>
        <w:t xml:space="preserve">Write a program that functions as a basic exponentiation tool. You will prompt the user for a number and the power to raise it to and then output the result. </w:t>
      </w: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6A02D3" w:rsidRDefault="003D3DA0" w:rsidP="000C5549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(25 </w:t>
      </w:r>
      <w:proofErr w:type="spellStart"/>
      <w:r>
        <w:rPr>
          <w:rFonts w:ascii="Times New Roman" w:hAnsi="Times New Roman" w:cs="Times New Roman"/>
          <w:sz w:val="28"/>
          <w:szCs w:val="24"/>
        </w:rPr>
        <w:t>pts</w:t>
      </w:r>
      <w:proofErr w:type="spellEnd"/>
      <w:r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C5549" w:rsidRPr="000C5549">
        <w:rPr>
          <w:rFonts w:ascii="Times New Roman" w:hAnsi="Times New Roman" w:cs="Times New Roman"/>
          <w:sz w:val="28"/>
          <w:szCs w:val="24"/>
        </w:rPr>
        <w:t>Convert the calculator program from previous lab using a switch statement. I have included the instructions from the previous program</w:t>
      </w:r>
      <w:r w:rsidR="00CE2F10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E2F10" w:rsidRDefault="00CE2F10" w:rsidP="00CE2F1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E2F10" w:rsidRDefault="00CE2F10" w:rsidP="00CE2F10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to make a program </w:t>
      </w:r>
      <w:r w:rsidRPr="00CE2F10">
        <w:rPr>
          <w:rFonts w:ascii="Times New Roman" w:hAnsi="Times New Roman" w:cs="Times New Roman"/>
          <w:b/>
          <w:i/>
          <w:sz w:val="24"/>
          <w:szCs w:val="24"/>
          <w:u w:val="single"/>
        </w:rPr>
        <w:t>lab03h1.cpp</w:t>
      </w:r>
      <w:r>
        <w:rPr>
          <w:rFonts w:ascii="Times New Roman" w:hAnsi="Times New Roman" w:cs="Times New Roman"/>
          <w:sz w:val="24"/>
          <w:szCs w:val="24"/>
        </w:rPr>
        <w:t xml:space="preserve"> that will function as a basic calculator. Declare the same constants done in question 3 in your program. Declare 4 integer variables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data0, data1, data2 </w:t>
      </w:r>
      <w:r>
        <w:rPr>
          <w:rFonts w:ascii="Times New Roman" w:hAnsi="Times New Roman" w:cs="Times New Roman"/>
          <w:sz w:val="24"/>
          <w:szCs w:val="24"/>
        </w:rPr>
        <w:t xml:space="preserve">and a string variable </w:t>
      </w:r>
      <w:r>
        <w:rPr>
          <w:rFonts w:ascii="Times New Roman" w:hAnsi="Times New Roman" w:cs="Times New Roman"/>
          <w:b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. You will prompt the user to input the value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which will be the numerical interpretation of the operation you wish to perform, and then the values of </w:t>
      </w:r>
      <w:r>
        <w:rPr>
          <w:rFonts w:ascii="Times New Roman" w:hAnsi="Times New Roman" w:cs="Times New Roman"/>
          <w:b/>
          <w:sz w:val="24"/>
          <w:szCs w:val="24"/>
        </w:rPr>
        <w:t xml:space="preserve">data1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data2</w:t>
      </w:r>
      <w:r>
        <w:rPr>
          <w:rFonts w:ascii="Times New Roman" w:hAnsi="Times New Roman" w:cs="Times New Roman"/>
          <w:sz w:val="24"/>
          <w:szCs w:val="24"/>
        </w:rPr>
        <w:t xml:space="preserve">, which are the two numbers to perform the operation on. Use </w:t>
      </w:r>
      <w:r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statements to write out the calculator for </w:t>
      </w:r>
      <w:r>
        <w:rPr>
          <w:rFonts w:ascii="Times New Roman" w:hAnsi="Times New Roman" w:cs="Times New Roman"/>
          <w:b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the options. The results of the calculations should be stored in </w:t>
      </w:r>
      <w:r>
        <w:rPr>
          <w:rFonts w:ascii="Times New Roman" w:hAnsi="Times New Roman" w:cs="Times New Roman"/>
          <w:b/>
          <w:sz w:val="24"/>
          <w:szCs w:val="24"/>
        </w:rPr>
        <w:t xml:space="preserve">data0. </w:t>
      </w:r>
      <w:r>
        <w:rPr>
          <w:rFonts w:ascii="Times New Roman" w:hAnsi="Times New Roman" w:cs="Times New Roman"/>
          <w:sz w:val="24"/>
          <w:szCs w:val="24"/>
        </w:rPr>
        <w:t xml:space="preserve">If there is an option that you cannot perform, merely output “Unable to perform operation, assigning data0 to -1” and assign </w:t>
      </w:r>
      <w:r>
        <w:rPr>
          <w:rFonts w:ascii="Times New Roman" w:hAnsi="Times New Roman" w:cs="Times New Roman"/>
          <w:b/>
          <w:sz w:val="24"/>
          <w:szCs w:val="24"/>
        </w:rPr>
        <w:t>data0</w:t>
      </w:r>
      <w:r>
        <w:rPr>
          <w:rFonts w:ascii="Times New Roman" w:hAnsi="Times New Roman" w:cs="Times New Roman"/>
          <w:sz w:val="24"/>
          <w:szCs w:val="24"/>
        </w:rPr>
        <w:t xml:space="preserve"> to -1. Output a message to the user that their calculation is done and the result. </w:t>
      </w:r>
      <w:r w:rsidRPr="00414C79">
        <w:rPr>
          <w:rFonts w:ascii="Times New Roman" w:hAnsi="Times New Roman" w:cs="Times New Roman"/>
          <w:b/>
          <w:sz w:val="24"/>
          <w:szCs w:val="24"/>
        </w:rPr>
        <w:t>Upload your source to my homework upload folder and staple a hard copy of the lab to the back of this worksheet.</w:t>
      </w: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3D3DA0" w:rsidP="000C5549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(60 points) </w:t>
      </w:r>
      <w:r w:rsidR="00CE2F10">
        <w:rPr>
          <w:rFonts w:ascii="Times New Roman" w:hAnsi="Times New Roman" w:cs="Times New Roman"/>
          <w:sz w:val="28"/>
          <w:szCs w:val="24"/>
        </w:rPr>
        <w:t xml:space="preserve">You will need to make a program </w:t>
      </w:r>
      <w:r w:rsidR="00CE2F10">
        <w:rPr>
          <w:rFonts w:ascii="Times New Roman" w:hAnsi="Times New Roman" w:cs="Times New Roman"/>
          <w:b/>
          <w:i/>
          <w:sz w:val="28"/>
          <w:szCs w:val="24"/>
          <w:u w:val="single"/>
        </w:rPr>
        <w:t>lab03h2.cpp</w:t>
      </w:r>
      <w:r w:rsidR="00CE2F10">
        <w:rPr>
          <w:rFonts w:ascii="Times New Roman" w:hAnsi="Times New Roman" w:cs="Times New Roman"/>
          <w:sz w:val="28"/>
          <w:szCs w:val="24"/>
        </w:rPr>
        <w:t xml:space="preserve"> that will be a number guessing game. The following must be implemented in your program:</w:t>
      </w:r>
    </w:p>
    <w:p w:rsidR="00CE2F10" w:rsidRDefault="00CE2F10" w:rsidP="00CE2F1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You will prompt the user for the range they wish to be guessing from. (1-10). </w:t>
      </w:r>
      <w:proofErr w:type="gramStart"/>
      <w:r>
        <w:rPr>
          <w:rFonts w:ascii="Times New Roman" w:hAnsi="Times New Roman" w:cs="Times New Roman"/>
          <w:sz w:val="28"/>
          <w:szCs w:val="24"/>
        </w:rPr>
        <w:t>They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will input the highest and lowest as separate integers.</w:t>
      </w:r>
    </w:p>
    <w:p w:rsidR="00CE2F10" w:rsidRDefault="00CE2F10" w:rsidP="00CE2F1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game will begin and you will prompt the user for their guess.</w:t>
      </w:r>
    </w:p>
    <w:p w:rsidR="00CE2F10" w:rsidRDefault="00CE2F10" w:rsidP="00CE2F1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user will guess and one of four things will happen:</w:t>
      </w:r>
    </w:p>
    <w:p w:rsidR="00CE2F10" w:rsidRDefault="00CE2F10" w:rsidP="00CE2F10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They guessed correctly – output informing them they guessed correctly and the number of tries it took to get it right. </w:t>
      </w:r>
    </w:p>
    <w:p w:rsidR="00CE2F10" w:rsidRDefault="00CE2F10" w:rsidP="00CE2F10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They guessed to low – output that they were incorrect and say they were too low.</w:t>
      </w:r>
    </w:p>
    <w:p w:rsidR="00CE2F10" w:rsidRDefault="00CE2F10" w:rsidP="00CE2F10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They guessed to high</w:t>
      </w:r>
      <w:r>
        <w:rPr>
          <w:rFonts w:ascii="Times New Roman" w:hAnsi="Times New Roman" w:cs="Times New Roman"/>
          <w:sz w:val="28"/>
          <w:szCs w:val="24"/>
        </w:rPr>
        <w:t xml:space="preserve"> – output that they were incorrect and say they were too</w:t>
      </w:r>
      <w:r>
        <w:rPr>
          <w:rFonts w:ascii="Times New Roman" w:hAnsi="Times New Roman" w:cs="Times New Roman"/>
          <w:sz w:val="28"/>
          <w:szCs w:val="24"/>
        </w:rPr>
        <w:t xml:space="preserve"> high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E2F10" w:rsidRDefault="00CE2F10" w:rsidP="00CE2F10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They guessed out of range – output that they have guessed out of range and inform them of the range. </w:t>
      </w:r>
    </w:p>
    <w:p w:rsidR="00CE2F10" w:rsidRDefault="00CE2F10" w:rsidP="00CE2F1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At the end of the game, prompt them to see if they wish to play again. </w:t>
      </w:r>
      <w:r w:rsidR="003D3DA0">
        <w:rPr>
          <w:rFonts w:ascii="Times New Roman" w:hAnsi="Times New Roman" w:cs="Times New Roman"/>
          <w:sz w:val="28"/>
          <w:szCs w:val="24"/>
        </w:rPr>
        <w:t xml:space="preserve">If they do, start the game over again. </w:t>
      </w:r>
    </w:p>
    <w:p w:rsidR="003D3DA0" w:rsidRPr="00CE2F10" w:rsidRDefault="003D3DA0" w:rsidP="003D3DA0"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For this program I have supplied a starter file to handle the random number </w:t>
      </w:r>
      <w:r>
        <w:rPr>
          <w:rFonts w:ascii="Times New Roman" w:hAnsi="Times New Roman" w:cs="Times New Roman"/>
          <w:sz w:val="28"/>
          <w:szCs w:val="24"/>
        </w:rPr>
        <w:tab/>
        <w:t xml:space="preserve">generation. You MUST use this file in order for your program to work. </w:t>
      </w:r>
    </w:p>
    <w:p w:rsidR="003324AC" w:rsidRDefault="003324AC" w:rsidP="000C5549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324AC" w:rsidRDefault="003324AC" w:rsidP="000C5549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CE2F10" w:rsidRPr="00CE2F10" w:rsidRDefault="00CE2F10" w:rsidP="00CE2F10">
      <w:pPr>
        <w:pStyle w:val="NoSpacing"/>
        <w:rPr>
          <w:rFonts w:ascii="Times New Roman" w:hAnsi="Times New Roman" w:cs="Times New Roman"/>
          <w:sz w:val="28"/>
          <w:szCs w:val="24"/>
        </w:rPr>
      </w:pPr>
    </w:p>
    <w:sectPr w:rsidR="00CE2F10" w:rsidRPr="00CE2F10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471"/>
    <w:multiLevelType w:val="hybridMultilevel"/>
    <w:tmpl w:val="5A62D8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239D"/>
    <w:multiLevelType w:val="hybridMultilevel"/>
    <w:tmpl w:val="2D8480EC"/>
    <w:lvl w:ilvl="0" w:tplc="D5D6F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075A8"/>
    <w:multiLevelType w:val="hybridMultilevel"/>
    <w:tmpl w:val="F5A8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9406A"/>
    <w:multiLevelType w:val="hybridMultilevel"/>
    <w:tmpl w:val="5E9C19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C0CBF"/>
    <w:multiLevelType w:val="hybridMultilevel"/>
    <w:tmpl w:val="24D8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E03C0"/>
    <w:multiLevelType w:val="hybridMultilevel"/>
    <w:tmpl w:val="0DC207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620DA7"/>
    <w:multiLevelType w:val="hybridMultilevel"/>
    <w:tmpl w:val="CAFEF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2190B"/>
    <w:multiLevelType w:val="hybridMultilevel"/>
    <w:tmpl w:val="E8C68E02"/>
    <w:lvl w:ilvl="0" w:tplc="05701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D02B4"/>
    <w:multiLevelType w:val="hybridMultilevel"/>
    <w:tmpl w:val="F516F5AE"/>
    <w:lvl w:ilvl="0" w:tplc="AE22E01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513E0"/>
    <w:multiLevelType w:val="hybridMultilevel"/>
    <w:tmpl w:val="BE66C270"/>
    <w:lvl w:ilvl="0" w:tplc="A1F261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E42728"/>
    <w:multiLevelType w:val="hybridMultilevel"/>
    <w:tmpl w:val="2490F234"/>
    <w:lvl w:ilvl="0" w:tplc="83D85D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35E1C"/>
    <w:multiLevelType w:val="hybridMultilevel"/>
    <w:tmpl w:val="65C21D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03A5E"/>
    <w:multiLevelType w:val="hybridMultilevel"/>
    <w:tmpl w:val="DE226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11"/>
  </w:num>
  <w:num w:numId="10">
    <w:abstractNumId w:val="6"/>
  </w:num>
  <w:num w:numId="11">
    <w:abstractNumId w:val="7"/>
  </w:num>
  <w:num w:numId="12">
    <w:abstractNumId w:val="8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51"/>
    <w:rsid w:val="000371FD"/>
    <w:rsid w:val="000532B6"/>
    <w:rsid w:val="00054937"/>
    <w:rsid w:val="00080437"/>
    <w:rsid w:val="000C5549"/>
    <w:rsid w:val="001027D5"/>
    <w:rsid w:val="00112F49"/>
    <w:rsid w:val="001145D4"/>
    <w:rsid w:val="00142EEA"/>
    <w:rsid w:val="0016477F"/>
    <w:rsid w:val="001A189E"/>
    <w:rsid w:val="001C4F1D"/>
    <w:rsid w:val="001D76B3"/>
    <w:rsid w:val="00242FAB"/>
    <w:rsid w:val="0027725F"/>
    <w:rsid w:val="00291072"/>
    <w:rsid w:val="00297659"/>
    <w:rsid w:val="002B0F63"/>
    <w:rsid w:val="0030653E"/>
    <w:rsid w:val="003309EE"/>
    <w:rsid w:val="003324AC"/>
    <w:rsid w:val="00361862"/>
    <w:rsid w:val="00386601"/>
    <w:rsid w:val="003B52CD"/>
    <w:rsid w:val="003D3DA0"/>
    <w:rsid w:val="003E4AE5"/>
    <w:rsid w:val="003F5164"/>
    <w:rsid w:val="00402D2F"/>
    <w:rsid w:val="004074E6"/>
    <w:rsid w:val="00414C79"/>
    <w:rsid w:val="004202A7"/>
    <w:rsid w:val="00434068"/>
    <w:rsid w:val="004A3914"/>
    <w:rsid w:val="004B3879"/>
    <w:rsid w:val="006040D6"/>
    <w:rsid w:val="0062148D"/>
    <w:rsid w:val="006357CE"/>
    <w:rsid w:val="006358AF"/>
    <w:rsid w:val="00667260"/>
    <w:rsid w:val="00673BE3"/>
    <w:rsid w:val="00693851"/>
    <w:rsid w:val="006A02D3"/>
    <w:rsid w:val="006A5F16"/>
    <w:rsid w:val="006B097B"/>
    <w:rsid w:val="006D29CA"/>
    <w:rsid w:val="006D6E15"/>
    <w:rsid w:val="006D7DF6"/>
    <w:rsid w:val="006E0CC2"/>
    <w:rsid w:val="00731750"/>
    <w:rsid w:val="007478D3"/>
    <w:rsid w:val="00773B2D"/>
    <w:rsid w:val="007757D5"/>
    <w:rsid w:val="007962DB"/>
    <w:rsid w:val="007B6D0A"/>
    <w:rsid w:val="007D3775"/>
    <w:rsid w:val="008234DF"/>
    <w:rsid w:val="00823790"/>
    <w:rsid w:val="00870F56"/>
    <w:rsid w:val="008C66F2"/>
    <w:rsid w:val="008E6FF6"/>
    <w:rsid w:val="009319F2"/>
    <w:rsid w:val="00976F9F"/>
    <w:rsid w:val="009C69A3"/>
    <w:rsid w:val="00A1244B"/>
    <w:rsid w:val="00A13A8C"/>
    <w:rsid w:val="00AB3ED9"/>
    <w:rsid w:val="00AF5C16"/>
    <w:rsid w:val="00B3500F"/>
    <w:rsid w:val="00B4307B"/>
    <w:rsid w:val="00B776C4"/>
    <w:rsid w:val="00B9156A"/>
    <w:rsid w:val="00B963F5"/>
    <w:rsid w:val="00BB4CC2"/>
    <w:rsid w:val="00BB6EBA"/>
    <w:rsid w:val="00C0312D"/>
    <w:rsid w:val="00C502E0"/>
    <w:rsid w:val="00C55345"/>
    <w:rsid w:val="00C61521"/>
    <w:rsid w:val="00C61E50"/>
    <w:rsid w:val="00C90C13"/>
    <w:rsid w:val="00C958FB"/>
    <w:rsid w:val="00CA2172"/>
    <w:rsid w:val="00CA52A6"/>
    <w:rsid w:val="00CC5408"/>
    <w:rsid w:val="00CC6829"/>
    <w:rsid w:val="00CE2F10"/>
    <w:rsid w:val="00CE3216"/>
    <w:rsid w:val="00CE6F05"/>
    <w:rsid w:val="00CF1BC7"/>
    <w:rsid w:val="00CF43D5"/>
    <w:rsid w:val="00CF72C4"/>
    <w:rsid w:val="00D349D5"/>
    <w:rsid w:val="00D918C5"/>
    <w:rsid w:val="00DB7D89"/>
    <w:rsid w:val="00DC439D"/>
    <w:rsid w:val="00DF40DE"/>
    <w:rsid w:val="00E05E70"/>
    <w:rsid w:val="00E10BC8"/>
    <w:rsid w:val="00E46DEE"/>
    <w:rsid w:val="00E66380"/>
    <w:rsid w:val="00E972E3"/>
    <w:rsid w:val="00EE0A65"/>
    <w:rsid w:val="00EE5940"/>
    <w:rsid w:val="00F4340A"/>
    <w:rsid w:val="00F4706F"/>
    <w:rsid w:val="00FD4E1D"/>
    <w:rsid w:val="00FE01CD"/>
    <w:rsid w:val="00FE2FAE"/>
    <w:rsid w:val="00FF58B8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62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6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29965\Application%20Data\Microsoft\Templates\1428Lab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1428Lab Worksheet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csdept</cp:lastModifiedBy>
  <cp:revision>2</cp:revision>
  <cp:lastPrinted>2009-10-07T13:41:00Z</cp:lastPrinted>
  <dcterms:created xsi:type="dcterms:W3CDTF">2013-09-17T16:04:00Z</dcterms:created>
  <dcterms:modified xsi:type="dcterms:W3CDTF">2013-09-17T16:04:00Z</dcterms:modified>
</cp:coreProperties>
</file>