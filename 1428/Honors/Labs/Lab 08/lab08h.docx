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Default="00881A19" w:rsidP="001145D4">
      <w:pPr>
        <w:pStyle w:val="Title"/>
      </w:pPr>
      <w:r>
        <w:t xml:space="preserve">CS1428 Lab </w:t>
      </w:r>
      <w:r w:rsidR="00700513">
        <w:t>0</w:t>
      </w:r>
      <w:r w:rsidR="003E3BE0">
        <w:t>8</w:t>
      </w:r>
      <w:r w:rsidR="002479D4">
        <w:t>h</w:t>
      </w:r>
      <w:r w:rsidR="001145D4">
        <w:tab/>
      </w:r>
      <w:r w:rsidR="001145D4">
        <w:tab/>
      </w:r>
    </w:p>
    <w:p w:rsidR="001145D4" w:rsidRDefault="001145D4" w:rsidP="001145D4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28C1" w:rsidRPr="00B776C4" w:rsidRDefault="00EF28C1" w:rsidP="00693851">
      <w:pPr>
        <w:rPr>
          <w:sz w:val="24"/>
          <w:szCs w:val="24"/>
        </w:rPr>
      </w:pPr>
      <w:r>
        <w:rPr>
          <w:sz w:val="24"/>
          <w:szCs w:val="24"/>
        </w:rPr>
        <w:t xml:space="preserve">In this lab you will </w:t>
      </w:r>
      <w:r w:rsidR="00881A19">
        <w:rPr>
          <w:sz w:val="24"/>
          <w:szCs w:val="24"/>
        </w:rPr>
        <w:t>continue</w:t>
      </w:r>
      <w:r>
        <w:rPr>
          <w:sz w:val="24"/>
          <w:szCs w:val="24"/>
        </w:rPr>
        <w:t xml:space="preserve"> to develop</w:t>
      </w:r>
      <w:r w:rsidR="00881A19">
        <w:rPr>
          <w:sz w:val="24"/>
          <w:szCs w:val="24"/>
        </w:rPr>
        <w:t>ing</w:t>
      </w:r>
      <w:r>
        <w:rPr>
          <w:sz w:val="24"/>
          <w:szCs w:val="24"/>
        </w:rPr>
        <w:t xml:space="preserve"> a VERY simple programming language for a VERY simple processor</w:t>
      </w:r>
      <w:r w:rsidR="00881A19">
        <w:rPr>
          <w:sz w:val="24"/>
          <w:szCs w:val="24"/>
        </w:rPr>
        <w:t>.</w:t>
      </w:r>
      <w:r w:rsidR="004C48ED">
        <w:rPr>
          <w:sz w:val="24"/>
          <w:szCs w:val="24"/>
        </w:rPr>
        <w:t xml:space="preserve"> You will need to download and rename your CPP file from last lab.</w:t>
      </w:r>
      <w:r w:rsidR="009557A9">
        <w:rPr>
          <w:sz w:val="24"/>
          <w:szCs w:val="24"/>
        </w:rPr>
        <w:t xml:space="preserve"> If you need starting code, download </w:t>
      </w:r>
    </w:p>
    <w:p w:rsidR="004C48ED" w:rsidRPr="004C48ED" w:rsidRDefault="004C48ED" w:rsidP="004C48ED">
      <w:pPr>
        <w:pStyle w:val="ListParagraph"/>
        <w:rPr>
          <w:sz w:val="24"/>
          <w:szCs w:val="24"/>
        </w:rPr>
      </w:pPr>
    </w:p>
    <w:p w:rsidR="00226F73" w:rsidRDefault="00226F73" w:rsidP="002A0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that </w:t>
      </w:r>
      <w:r w:rsidR="002A0818">
        <w:rPr>
          <w:sz w:val="24"/>
          <w:szCs w:val="24"/>
        </w:rPr>
        <w:t xml:space="preserve">every </w:t>
      </w:r>
      <w:r>
        <w:rPr>
          <w:sz w:val="24"/>
          <w:szCs w:val="24"/>
        </w:rPr>
        <w:t xml:space="preserve">instruction is in the array, each instruction is associated with an index. With the for-loop keeping track of what index we are currently processing, we can have a NEW instruction that </w:t>
      </w:r>
      <w:r>
        <w:rPr>
          <w:i/>
          <w:sz w:val="24"/>
          <w:szCs w:val="24"/>
        </w:rPr>
        <w:t>modifies</w:t>
      </w:r>
      <w:r>
        <w:rPr>
          <w:sz w:val="24"/>
          <w:szCs w:val="24"/>
        </w:rPr>
        <w:t xml:space="preserve"> the index variable to move it back or forward. We will call this instruction </w:t>
      </w:r>
      <w:r>
        <w:rPr>
          <w:b/>
          <w:sz w:val="24"/>
          <w:szCs w:val="24"/>
        </w:rPr>
        <w:t>jump</w:t>
      </w:r>
      <w:r>
        <w:rPr>
          <w:sz w:val="24"/>
          <w:szCs w:val="24"/>
        </w:rPr>
        <w:t xml:space="preserve"> because it jumps </w:t>
      </w:r>
      <w:r w:rsidR="005B253E">
        <w:rPr>
          <w:sz w:val="24"/>
          <w:szCs w:val="24"/>
        </w:rPr>
        <w:t>around</w:t>
      </w:r>
      <w:r>
        <w:rPr>
          <w:sz w:val="24"/>
          <w:szCs w:val="24"/>
        </w:rPr>
        <w:t xml:space="preserve"> the array.</w:t>
      </w:r>
    </w:p>
    <w:p w:rsidR="00226F73" w:rsidRPr="00226F73" w:rsidRDefault="00226F73" w:rsidP="00226F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form of the jump instruction is: </w:t>
      </w:r>
      <w:r w:rsidR="005B253E">
        <w:rPr>
          <w:b/>
          <w:sz w:val="24"/>
          <w:szCs w:val="24"/>
        </w:rPr>
        <w:t>8   offset</w:t>
      </w:r>
      <w:r>
        <w:rPr>
          <w:b/>
          <w:sz w:val="24"/>
          <w:szCs w:val="24"/>
        </w:rPr>
        <w:t xml:space="preserve">   0   0</w:t>
      </w:r>
      <w:r>
        <w:rPr>
          <w:sz w:val="24"/>
          <w:szCs w:val="24"/>
        </w:rPr>
        <w:t xml:space="preserve"> where offset is how far ahead to jump or how far back to jump (if negative). For example if we are currently at address 5 and we are jumping to offset -2, our new current address is 3. </w:t>
      </w:r>
      <w:r>
        <w:rPr>
          <w:b/>
          <w:sz w:val="24"/>
          <w:szCs w:val="24"/>
        </w:rPr>
        <w:t>Watch out for the for-loop, it will automatically increment the for-loop index variable after the switch statement runs!</w:t>
      </w:r>
      <w:r w:rsidR="005B253E" w:rsidRPr="005B253E">
        <w:rPr>
          <w:sz w:val="24"/>
          <w:szCs w:val="24"/>
        </w:rPr>
        <w:t xml:space="preserve"> </w:t>
      </w:r>
      <w:r>
        <w:rPr>
          <w:sz w:val="24"/>
          <w:szCs w:val="24"/>
        </w:rPr>
        <w:t>Write a case statement to handle jump.</w:t>
      </w:r>
    </w:p>
    <w:p w:rsidR="000045F2" w:rsidRDefault="000045F2" w:rsidP="00EF28C1">
      <w:pPr>
        <w:pStyle w:val="ListParagraph"/>
        <w:rPr>
          <w:sz w:val="24"/>
          <w:szCs w:val="24"/>
        </w:rPr>
      </w:pPr>
    </w:p>
    <w:p w:rsidR="000045F2" w:rsidRPr="000045F2" w:rsidRDefault="000045F2" w:rsidP="000045F2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5790" w:rsidRDefault="00005790" w:rsidP="00EF28C1">
      <w:pPr>
        <w:pStyle w:val="ListParagraph"/>
        <w:rPr>
          <w:sz w:val="24"/>
          <w:szCs w:val="24"/>
        </w:rPr>
      </w:pPr>
    </w:p>
    <w:p w:rsidR="000045F2" w:rsidRPr="00DB68E6" w:rsidRDefault="004C48ED" w:rsidP="000045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68E6">
        <w:rPr>
          <w:sz w:val="24"/>
          <w:szCs w:val="24"/>
        </w:rPr>
        <w:t xml:space="preserve">To make full use of our jumping facilities we need a </w:t>
      </w:r>
      <w:r w:rsidRPr="00DB68E6">
        <w:rPr>
          <w:i/>
          <w:sz w:val="24"/>
          <w:szCs w:val="24"/>
        </w:rPr>
        <w:t>conditional jump</w:t>
      </w:r>
      <w:r w:rsidRPr="00DB68E6">
        <w:rPr>
          <w:sz w:val="24"/>
          <w:szCs w:val="24"/>
        </w:rPr>
        <w:t xml:space="preserve"> </w:t>
      </w:r>
      <w:r w:rsidR="00220574" w:rsidRPr="00DB68E6">
        <w:rPr>
          <w:sz w:val="24"/>
          <w:szCs w:val="24"/>
        </w:rPr>
        <w:t>instruction.</w:t>
      </w:r>
      <w:r w:rsidRPr="00DB68E6">
        <w:rPr>
          <w:sz w:val="24"/>
          <w:szCs w:val="24"/>
        </w:rPr>
        <w:t xml:space="preserve"> </w:t>
      </w:r>
      <w:r w:rsidR="005B253E">
        <w:rPr>
          <w:sz w:val="24"/>
          <w:szCs w:val="24"/>
        </w:rPr>
        <w:t xml:space="preserve">This is just like jump, but the jump only happens if two things are equal. The form of the conditional jump instruction is: </w:t>
      </w:r>
      <w:r w:rsidR="005B253E">
        <w:rPr>
          <w:b/>
          <w:sz w:val="24"/>
          <w:szCs w:val="24"/>
        </w:rPr>
        <w:t>9   offset   a   b</w:t>
      </w:r>
      <w:r w:rsidR="005B253E">
        <w:rPr>
          <w:sz w:val="24"/>
          <w:szCs w:val="24"/>
        </w:rPr>
        <w:t xml:space="preserve"> where again offset is where to jump and a/b </w:t>
      </w:r>
      <w:proofErr w:type="gramStart"/>
      <w:r w:rsidR="005B253E">
        <w:rPr>
          <w:sz w:val="24"/>
          <w:szCs w:val="24"/>
        </w:rPr>
        <w:t>are</w:t>
      </w:r>
      <w:proofErr w:type="gramEnd"/>
      <w:r w:rsidR="005B253E">
        <w:rPr>
          <w:sz w:val="24"/>
          <w:szCs w:val="24"/>
        </w:rPr>
        <w:t xml:space="preserve"> the </w:t>
      </w:r>
      <w:r w:rsidR="005B253E" w:rsidRPr="005B253E">
        <w:rPr>
          <w:b/>
          <w:sz w:val="24"/>
          <w:szCs w:val="24"/>
        </w:rPr>
        <w:t>indices</w:t>
      </w:r>
      <w:r w:rsidR="005B253E" w:rsidRPr="005B253E">
        <w:rPr>
          <w:sz w:val="24"/>
          <w:szCs w:val="24"/>
        </w:rPr>
        <w:t xml:space="preserve"> </w:t>
      </w:r>
      <w:r w:rsidR="005B253E">
        <w:rPr>
          <w:sz w:val="24"/>
          <w:szCs w:val="24"/>
        </w:rPr>
        <w:t>of the memory cells being compared. If the two memory cells hold the same value, then the jump is performed, otherwise nothing happens.</w:t>
      </w:r>
      <w:r w:rsidR="00220574" w:rsidRPr="00DB68E6">
        <w:rPr>
          <w:sz w:val="24"/>
          <w:szCs w:val="24"/>
        </w:rPr>
        <w:t xml:space="preserve"> Write the case statement to</w:t>
      </w:r>
      <w:r w:rsidR="005B253E">
        <w:rPr>
          <w:sz w:val="24"/>
          <w:szCs w:val="24"/>
        </w:rPr>
        <w:t xml:space="preserve"> implement conditional jump</w:t>
      </w:r>
      <w:r w:rsidR="00220574" w:rsidRPr="00DB68E6">
        <w:rPr>
          <w:sz w:val="24"/>
          <w:szCs w:val="24"/>
        </w:rPr>
        <w:t>.</w:t>
      </w:r>
    </w:p>
    <w:p w:rsidR="000045F2" w:rsidRDefault="000045F2" w:rsidP="000045F2">
      <w:pPr>
        <w:pStyle w:val="ListParagraph"/>
        <w:rPr>
          <w:sz w:val="24"/>
          <w:szCs w:val="24"/>
        </w:rPr>
      </w:pPr>
    </w:p>
    <w:p w:rsidR="00542C3C" w:rsidRDefault="00542C3C" w:rsidP="000045F2">
      <w:pPr>
        <w:pStyle w:val="ListParagraph"/>
        <w:rPr>
          <w:sz w:val="24"/>
          <w:szCs w:val="24"/>
        </w:rPr>
      </w:pPr>
    </w:p>
    <w:p w:rsidR="00226F73" w:rsidRDefault="00226F73" w:rsidP="000045F2">
      <w:pPr>
        <w:pStyle w:val="ListParagraph"/>
        <w:rPr>
          <w:sz w:val="24"/>
          <w:szCs w:val="24"/>
        </w:rPr>
      </w:pPr>
    </w:p>
    <w:p w:rsidR="000E253C" w:rsidRDefault="000E253C" w:rsidP="000045F2">
      <w:pPr>
        <w:pStyle w:val="ListParagraph"/>
        <w:rPr>
          <w:sz w:val="24"/>
          <w:szCs w:val="24"/>
        </w:rPr>
      </w:pPr>
    </w:p>
    <w:p w:rsidR="00005790" w:rsidRDefault="00005790" w:rsidP="000045F2">
      <w:pPr>
        <w:pStyle w:val="ListParagraph"/>
        <w:rPr>
          <w:sz w:val="24"/>
          <w:szCs w:val="24"/>
        </w:rPr>
      </w:pPr>
    </w:p>
    <w:p w:rsidR="00005790" w:rsidRDefault="00005790" w:rsidP="000045F2">
      <w:pPr>
        <w:pStyle w:val="ListParagraph"/>
        <w:rPr>
          <w:sz w:val="24"/>
          <w:szCs w:val="24"/>
        </w:rPr>
      </w:pPr>
    </w:p>
    <w:p w:rsidR="00005790" w:rsidRDefault="00005790" w:rsidP="000045F2">
      <w:pPr>
        <w:pStyle w:val="ListParagraph"/>
        <w:rPr>
          <w:sz w:val="24"/>
          <w:szCs w:val="24"/>
        </w:rPr>
      </w:pPr>
    </w:p>
    <w:p w:rsidR="00542C3C" w:rsidRDefault="00542C3C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the segments you have written above</w:t>
      </w:r>
      <w:r w:rsidR="00C7675C">
        <w:rPr>
          <w:sz w:val="24"/>
          <w:szCs w:val="24"/>
        </w:rPr>
        <w:t xml:space="preserve"> and what you did in last lab</w:t>
      </w:r>
      <w:r>
        <w:rPr>
          <w:sz w:val="24"/>
          <w:szCs w:val="24"/>
        </w:rPr>
        <w:t xml:space="preserve">, combine them into a single program </w:t>
      </w:r>
      <w:r w:rsidR="00341F40">
        <w:rPr>
          <w:sz w:val="24"/>
          <w:szCs w:val="24"/>
        </w:rPr>
        <w:t>(</w:t>
      </w:r>
      <w:r w:rsidR="00341F40">
        <w:rPr>
          <w:b/>
          <w:sz w:val="24"/>
          <w:szCs w:val="24"/>
        </w:rPr>
        <w:t>lab</w:t>
      </w:r>
      <w:r w:rsidR="00A11C54">
        <w:rPr>
          <w:b/>
          <w:sz w:val="24"/>
          <w:szCs w:val="24"/>
        </w:rPr>
        <w:t>0</w:t>
      </w:r>
      <w:r w:rsidR="00DB68E6">
        <w:rPr>
          <w:b/>
          <w:sz w:val="24"/>
          <w:szCs w:val="24"/>
        </w:rPr>
        <w:t>7</w:t>
      </w:r>
      <w:r w:rsidR="00341F40">
        <w:rPr>
          <w:b/>
          <w:sz w:val="24"/>
          <w:szCs w:val="24"/>
        </w:rPr>
        <w:t>h.cpp</w:t>
      </w:r>
      <w:r w:rsidR="00341F40">
        <w:rPr>
          <w:sz w:val="24"/>
          <w:szCs w:val="24"/>
        </w:rPr>
        <w:t xml:space="preserve">) </w:t>
      </w:r>
      <w:r>
        <w:rPr>
          <w:sz w:val="24"/>
          <w:szCs w:val="24"/>
        </w:rPr>
        <w:t>that:</w:t>
      </w:r>
    </w:p>
    <w:p w:rsidR="00C7675C" w:rsidRDefault="00C7675C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Reads the program all at once into memory</w:t>
      </w:r>
    </w:p>
    <w:p w:rsidR="00C7675C" w:rsidRDefault="00C7675C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Goes through instructions </w:t>
      </w:r>
      <w:r w:rsidR="005B253E">
        <w:rPr>
          <w:sz w:val="24"/>
          <w:szCs w:val="24"/>
        </w:rPr>
        <w:t xml:space="preserve">array </w:t>
      </w:r>
      <w:r w:rsidR="00635718">
        <w:rPr>
          <w:sz w:val="24"/>
          <w:szCs w:val="24"/>
        </w:rPr>
        <w:t>one at a time</w:t>
      </w:r>
    </w:p>
    <w:p w:rsidR="00542C3C" w:rsidRDefault="00C7675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Properly handles </w:t>
      </w:r>
      <w:r w:rsidR="00635718">
        <w:rPr>
          <w:sz w:val="24"/>
          <w:szCs w:val="24"/>
        </w:rPr>
        <w:t xml:space="preserve">the new </w:t>
      </w:r>
      <w:r>
        <w:rPr>
          <w:sz w:val="24"/>
          <w:szCs w:val="24"/>
        </w:rPr>
        <w:t>programs with</w:t>
      </w:r>
      <w:r w:rsidR="00635718">
        <w:rPr>
          <w:sz w:val="24"/>
          <w:szCs w:val="24"/>
        </w:rPr>
        <w:t xml:space="preserve"> jumps and conditional jumps</w:t>
      </w:r>
    </w:p>
    <w:p w:rsidR="00542C3C" w:rsidRDefault="00C7675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Properly handles the programs from last time</w:t>
      </w:r>
    </w:p>
    <w:p w:rsidR="00542C3C" w:rsidRDefault="001860F0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IMPLEMENTS EACH INSTRUCTION AS ITS OWN FUNCTION </w:t>
      </w:r>
    </w:p>
    <w:p w:rsidR="001860F0" w:rsidRDefault="001860F0" w:rsidP="001860F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get to determine the proto-types</w:t>
      </w:r>
      <w:r w:rsidR="002E0175">
        <w:rPr>
          <w:sz w:val="24"/>
          <w:szCs w:val="24"/>
        </w:rPr>
        <w:t>, parameters</w:t>
      </w:r>
      <w:r>
        <w:rPr>
          <w:sz w:val="24"/>
          <w:szCs w:val="24"/>
        </w:rPr>
        <w:t xml:space="preserve"> and return values, but every i</w:t>
      </w:r>
      <w:r w:rsidR="00005790">
        <w:rPr>
          <w:sz w:val="24"/>
          <w:szCs w:val="24"/>
        </w:rPr>
        <w:t>nstruction must be implemented as</w:t>
      </w:r>
      <w:r>
        <w:rPr>
          <w:sz w:val="24"/>
          <w:szCs w:val="24"/>
        </w:rPr>
        <w:t xml:space="preserve"> its </w:t>
      </w:r>
      <w:r w:rsidRPr="00005790">
        <w:rPr>
          <w:b/>
          <w:sz w:val="24"/>
          <w:szCs w:val="24"/>
        </w:rPr>
        <w:t>own function</w:t>
      </w:r>
      <w:r>
        <w:rPr>
          <w:sz w:val="24"/>
          <w:szCs w:val="24"/>
        </w:rPr>
        <w:t>.</w:t>
      </w:r>
    </w:p>
    <w:p w:rsidR="001860F0" w:rsidRPr="001860F0" w:rsidRDefault="001860F0" w:rsidP="001860F0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loading of the program into the program array must be implemented as its own function with the following prototype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 w:rsidRPr="0063571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3571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35718">
        <w:rPr>
          <w:rFonts w:ascii="Consolas" w:hAnsi="Consolas" w:cs="Consolas"/>
          <w:b/>
          <w:sz w:val="20"/>
          <w:szCs w:val="20"/>
        </w:rPr>
        <w:t>loadProgram</w:t>
      </w:r>
      <w:proofErr w:type="spellEnd"/>
      <w:r w:rsidRPr="00635718">
        <w:rPr>
          <w:rFonts w:ascii="Consolas" w:hAnsi="Consolas" w:cs="Consolas"/>
          <w:b/>
          <w:sz w:val="20"/>
          <w:szCs w:val="20"/>
        </w:rPr>
        <w:t xml:space="preserve">(string filename, </w:t>
      </w:r>
      <w:proofErr w:type="spellStart"/>
      <w:r w:rsidRPr="00635718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63571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635718">
        <w:rPr>
          <w:rFonts w:ascii="Consolas" w:hAnsi="Consolas" w:cs="Consolas"/>
          <w:b/>
          <w:sz w:val="20"/>
          <w:szCs w:val="20"/>
        </w:rPr>
        <w:t>programArray</w:t>
      </w:r>
      <w:proofErr w:type="spellEnd"/>
      <w:r w:rsidRPr="00635718">
        <w:rPr>
          <w:rFonts w:ascii="Consolas" w:hAnsi="Consolas" w:cs="Consolas"/>
          <w:b/>
          <w:sz w:val="20"/>
          <w:szCs w:val="20"/>
        </w:rPr>
        <w:t>[512][4]);</w:t>
      </w:r>
      <w:r w:rsidRPr="001860F0">
        <w:rPr>
          <w:sz w:val="24"/>
          <w:szCs w:val="24"/>
        </w:rPr>
        <w:br/>
      </w:r>
      <w:r>
        <w:rPr>
          <w:sz w:val="24"/>
          <w:szCs w:val="24"/>
        </w:rPr>
        <w:t xml:space="preserve">Return </w:t>
      </w:r>
      <w:r w:rsidR="007517BB">
        <w:rPr>
          <w:sz w:val="24"/>
          <w:szCs w:val="24"/>
        </w:rPr>
        <w:t xml:space="preserve">value is number of instructions </w:t>
      </w:r>
      <w:r w:rsidR="00A0585F">
        <w:rPr>
          <w:sz w:val="24"/>
          <w:szCs w:val="24"/>
        </w:rPr>
        <w:t>loaded</w:t>
      </w:r>
      <w:r w:rsidR="007517BB">
        <w:rPr>
          <w:sz w:val="24"/>
          <w:szCs w:val="24"/>
        </w:rPr>
        <w:t>, 0 if failure</w:t>
      </w:r>
      <w:r>
        <w:rPr>
          <w:sz w:val="24"/>
          <w:szCs w:val="24"/>
        </w:rPr>
        <w:t>.</w:t>
      </w:r>
    </w:p>
    <w:p w:rsidR="000532B6" w:rsidRPr="00542C3C" w:rsidRDefault="006D6E15" w:rsidP="00542C3C">
      <w:pPr>
        <w:jc w:val="center"/>
        <w:rPr>
          <w:sz w:val="24"/>
          <w:szCs w:val="24"/>
        </w:rPr>
      </w:pPr>
      <w:r w:rsidRPr="00542C3C">
        <w:rPr>
          <w:rFonts w:cs="CMR10"/>
          <w:b/>
          <w:sz w:val="24"/>
          <w:szCs w:val="24"/>
        </w:rPr>
        <w:t>(**Make sure to include the standard header and to name the file correctly**)</w:t>
      </w:r>
      <w:bookmarkStart w:id="0" w:name="_GoBack"/>
      <w:bookmarkEnd w:id="0"/>
    </w:p>
    <w:sectPr w:rsidR="000532B6" w:rsidRPr="00542C3C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B148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0713B"/>
    <w:multiLevelType w:val="hybridMultilevel"/>
    <w:tmpl w:val="4BAC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045F2"/>
    <w:rsid w:val="00005790"/>
    <w:rsid w:val="00005BA4"/>
    <w:rsid w:val="000371FD"/>
    <w:rsid w:val="000532B6"/>
    <w:rsid w:val="00080437"/>
    <w:rsid w:val="000C5C14"/>
    <w:rsid w:val="000E253C"/>
    <w:rsid w:val="001027D5"/>
    <w:rsid w:val="00112F49"/>
    <w:rsid w:val="001145D4"/>
    <w:rsid w:val="00142EEA"/>
    <w:rsid w:val="001625BE"/>
    <w:rsid w:val="001860F0"/>
    <w:rsid w:val="0019592F"/>
    <w:rsid w:val="001A189E"/>
    <w:rsid w:val="001C4F1D"/>
    <w:rsid w:val="001D76B3"/>
    <w:rsid w:val="00220574"/>
    <w:rsid w:val="00226F73"/>
    <w:rsid w:val="00242FAB"/>
    <w:rsid w:val="002479D4"/>
    <w:rsid w:val="002743BE"/>
    <w:rsid w:val="0027725F"/>
    <w:rsid w:val="00291072"/>
    <w:rsid w:val="002A0818"/>
    <w:rsid w:val="002B0F63"/>
    <w:rsid w:val="002B66FD"/>
    <w:rsid w:val="002E0175"/>
    <w:rsid w:val="003309EE"/>
    <w:rsid w:val="00341F40"/>
    <w:rsid w:val="00361862"/>
    <w:rsid w:val="00386601"/>
    <w:rsid w:val="003D327E"/>
    <w:rsid w:val="003E3BE0"/>
    <w:rsid w:val="003E4AE5"/>
    <w:rsid w:val="003F5164"/>
    <w:rsid w:val="00402D2F"/>
    <w:rsid w:val="004074E6"/>
    <w:rsid w:val="004202A7"/>
    <w:rsid w:val="00434068"/>
    <w:rsid w:val="00444389"/>
    <w:rsid w:val="004A3914"/>
    <w:rsid w:val="004C48ED"/>
    <w:rsid w:val="004F218B"/>
    <w:rsid w:val="00542C3C"/>
    <w:rsid w:val="005B253E"/>
    <w:rsid w:val="006040D6"/>
    <w:rsid w:val="00605F7A"/>
    <w:rsid w:val="0062148D"/>
    <w:rsid w:val="00631B8D"/>
    <w:rsid w:val="00635718"/>
    <w:rsid w:val="006357CE"/>
    <w:rsid w:val="006378AD"/>
    <w:rsid w:val="0065281A"/>
    <w:rsid w:val="00667260"/>
    <w:rsid w:val="00693851"/>
    <w:rsid w:val="006A5F16"/>
    <w:rsid w:val="006D29CA"/>
    <w:rsid w:val="006D6E15"/>
    <w:rsid w:val="006D7DF6"/>
    <w:rsid w:val="006E0CC2"/>
    <w:rsid w:val="006E3FCF"/>
    <w:rsid w:val="00700513"/>
    <w:rsid w:val="00731750"/>
    <w:rsid w:val="007478D3"/>
    <w:rsid w:val="007517BB"/>
    <w:rsid w:val="00773B2D"/>
    <w:rsid w:val="007757D5"/>
    <w:rsid w:val="007A1D51"/>
    <w:rsid w:val="007D3775"/>
    <w:rsid w:val="008234DF"/>
    <w:rsid w:val="00870F56"/>
    <w:rsid w:val="00881A19"/>
    <w:rsid w:val="00883C47"/>
    <w:rsid w:val="0089206C"/>
    <w:rsid w:val="008C66F2"/>
    <w:rsid w:val="008E6FF6"/>
    <w:rsid w:val="009331C8"/>
    <w:rsid w:val="009557A9"/>
    <w:rsid w:val="00976F9F"/>
    <w:rsid w:val="009C69A3"/>
    <w:rsid w:val="00A0585F"/>
    <w:rsid w:val="00A11C54"/>
    <w:rsid w:val="00A13A8C"/>
    <w:rsid w:val="00A467F0"/>
    <w:rsid w:val="00AA519A"/>
    <w:rsid w:val="00AA65DD"/>
    <w:rsid w:val="00AB3ED9"/>
    <w:rsid w:val="00AF5C16"/>
    <w:rsid w:val="00B3500F"/>
    <w:rsid w:val="00B4307B"/>
    <w:rsid w:val="00B776C4"/>
    <w:rsid w:val="00B963F5"/>
    <w:rsid w:val="00BB4CC2"/>
    <w:rsid w:val="00BF3006"/>
    <w:rsid w:val="00C01951"/>
    <w:rsid w:val="00C0312D"/>
    <w:rsid w:val="00C55345"/>
    <w:rsid w:val="00C61E50"/>
    <w:rsid w:val="00C64D2E"/>
    <w:rsid w:val="00C7675C"/>
    <w:rsid w:val="00C97BD5"/>
    <w:rsid w:val="00CA2172"/>
    <w:rsid w:val="00CA52A6"/>
    <w:rsid w:val="00CC6829"/>
    <w:rsid w:val="00CE3216"/>
    <w:rsid w:val="00CE6F05"/>
    <w:rsid w:val="00CF1BC7"/>
    <w:rsid w:val="00CF43D5"/>
    <w:rsid w:val="00CF72C4"/>
    <w:rsid w:val="00D451E9"/>
    <w:rsid w:val="00D918C5"/>
    <w:rsid w:val="00DB5548"/>
    <w:rsid w:val="00DB68E6"/>
    <w:rsid w:val="00DB7D89"/>
    <w:rsid w:val="00DF40DE"/>
    <w:rsid w:val="00E05E70"/>
    <w:rsid w:val="00E10BC8"/>
    <w:rsid w:val="00E12C72"/>
    <w:rsid w:val="00E86B21"/>
    <w:rsid w:val="00EE1BA9"/>
    <w:rsid w:val="00EE5940"/>
    <w:rsid w:val="00EF28C1"/>
    <w:rsid w:val="00F15FE1"/>
    <w:rsid w:val="00F24598"/>
    <w:rsid w:val="00F2695C"/>
    <w:rsid w:val="00F4706F"/>
    <w:rsid w:val="00FD4E1D"/>
    <w:rsid w:val="00FE0B9C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</Template>
  <TotalTime>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csdept</cp:lastModifiedBy>
  <cp:revision>3</cp:revision>
  <cp:lastPrinted>2009-10-07T13:41:00Z</cp:lastPrinted>
  <dcterms:created xsi:type="dcterms:W3CDTF">2013-10-22T16:00:00Z</dcterms:created>
  <dcterms:modified xsi:type="dcterms:W3CDTF">2013-10-22T16:04:00Z</dcterms:modified>
</cp:coreProperties>
</file>