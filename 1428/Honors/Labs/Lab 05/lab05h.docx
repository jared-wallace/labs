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A8C" w:rsidRPr="00EF1781" w:rsidRDefault="00E1346A" w:rsidP="001145D4">
      <w:pPr>
        <w:pStyle w:val="Title"/>
        <w:rPr>
          <w:rFonts w:ascii="Times New Roman" w:hAnsi="Times New Roman" w:cs="Times New Roman"/>
        </w:rPr>
      </w:pPr>
      <w:r w:rsidRPr="00EF1781">
        <w:rPr>
          <w:rFonts w:ascii="Times New Roman" w:hAnsi="Times New Roman" w:cs="Times New Roman"/>
        </w:rPr>
        <w:t>CS1428 Lab 5</w:t>
      </w:r>
      <w:r w:rsidR="002A1F55" w:rsidRPr="00EF1781">
        <w:rPr>
          <w:rFonts w:ascii="Times New Roman" w:hAnsi="Times New Roman" w:cs="Times New Roman"/>
        </w:rPr>
        <w:t>h</w:t>
      </w:r>
      <w:r w:rsidR="001145D4" w:rsidRPr="00EF1781">
        <w:rPr>
          <w:rFonts w:ascii="Times New Roman" w:hAnsi="Times New Roman" w:cs="Times New Roman"/>
        </w:rPr>
        <w:tab/>
      </w:r>
      <w:r w:rsidR="001145D4" w:rsidRPr="00EF1781">
        <w:rPr>
          <w:rFonts w:ascii="Times New Roman" w:hAnsi="Times New Roman" w:cs="Times New Roman"/>
        </w:rPr>
        <w:tab/>
      </w:r>
      <w:r w:rsidR="009A58F3">
        <w:rPr>
          <w:rFonts w:ascii="Times New Roman" w:hAnsi="Times New Roman" w:cs="Times New Roman"/>
        </w:rPr>
        <w:t xml:space="preserve">MIDTERM REVIEW </w:t>
      </w:r>
      <w:r w:rsidR="009A58F3">
        <w:rPr>
          <w:rFonts w:ascii="Times New Roman" w:hAnsi="Times New Roman" w:cs="Times New Roman"/>
        </w:rPr>
        <w:tab/>
      </w:r>
      <w:r w:rsidR="009A58F3">
        <w:rPr>
          <w:rFonts w:ascii="Times New Roman" w:hAnsi="Times New Roman" w:cs="Times New Roman"/>
        </w:rPr>
        <w:tab/>
      </w:r>
      <w:r w:rsidR="009A58F3">
        <w:rPr>
          <w:rFonts w:ascii="Times New Roman" w:hAnsi="Times New Roman" w:cs="Times New Roman"/>
        </w:rPr>
        <w:tab/>
      </w:r>
      <w:r w:rsidR="009A58F3">
        <w:rPr>
          <w:rFonts w:ascii="Times New Roman" w:hAnsi="Times New Roman" w:cs="Times New Roman"/>
        </w:rPr>
        <w:tab/>
      </w:r>
      <w:r w:rsidR="009A58F3">
        <w:rPr>
          <w:rFonts w:ascii="Times New Roman" w:hAnsi="Times New Roman" w:cs="Times New Roman"/>
        </w:rPr>
        <w:tab/>
      </w:r>
      <w:r w:rsidR="009A58F3">
        <w:rPr>
          <w:rFonts w:ascii="Times New Roman" w:hAnsi="Times New Roman" w:cs="Times New Roman"/>
        </w:rPr>
        <w:tab/>
      </w:r>
      <w:r w:rsidR="009A58F3">
        <w:rPr>
          <w:rFonts w:ascii="Times New Roman" w:hAnsi="Times New Roman" w:cs="Times New Roman"/>
        </w:rPr>
        <w:tab/>
      </w:r>
      <w:r w:rsidR="009A58F3">
        <w:rPr>
          <w:rFonts w:ascii="Times New Roman" w:hAnsi="Times New Roman" w:cs="Times New Roman"/>
        </w:rPr>
        <w:tab/>
        <w:t>AND FUN</w:t>
      </w:r>
    </w:p>
    <w:p w:rsidR="001145D4" w:rsidRPr="00EF1781" w:rsidRDefault="001145D4" w:rsidP="001145D4">
      <w:pPr>
        <w:pStyle w:val="Heading1"/>
        <w:rPr>
          <w:rFonts w:ascii="Times New Roman" w:hAnsi="Times New Roman" w:cs="Times New Roman"/>
          <w:u w:val="single"/>
        </w:rPr>
      </w:pPr>
      <w:r w:rsidRPr="00EF1781">
        <w:rPr>
          <w:rFonts w:ascii="Times New Roman" w:hAnsi="Times New Roman" w:cs="Times New Roman"/>
        </w:rPr>
        <w:t>Name:</w:t>
      </w:r>
      <w:r w:rsidRPr="00EF1781">
        <w:rPr>
          <w:rFonts w:ascii="Times New Roman" w:hAnsi="Times New Roman" w:cs="Times New Roman"/>
          <w:u w:val="single"/>
        </w:rPr>
        <w:tab/>
      </w:r>
      <w:r w:rsidRPr="00EF1781">
        <w:rPr>
          <w:rFonts w:ascii="Times New Roman" w:hAnsi="Times New Roman" w:cs="Times New Roman"/>
          <w:u w:val="single"/>
        </w:rPr>
        <w:tab/>
      </w:r>
      <w:r w:rsidRPr="00EF1781">
        <w:rPr>
          <w:rFonts w:ascii="Times New Roman" w:hAnsi="Times New Roman" w:cs="Times New Roman"/>
          <w:u w:val="single"/>
        </w:rPr>
        <w:tab/>
      </w:r>
      <w:r w:rsidRPr="00EF1781">
        <w:rPr>
          <w:rFonts w:ascii="Times New Roman" w:hAnsi="Times New Roman" w:cs="Times New Roman"/>
          <w:u w:val="single"/>
        </w:rPr>
        <w:tab/>
      </w:r>
      <w:r w:rsidRPr="00EF1781">
        <w:rPr>
          <w:rFonts w:ascii="Times New Roman" w:hAnsi="Times New Roman" w:cs="Times New Roman"/>
          <w:u w:val="single"/>
        </w:rPr>
        <w:tab/>
      </w:r>
      <w:r w:rsidRPr="00EF1781">
        <w:rPr>
          <w:rFonts w:ascii="Times New Roman" w:hAnsi="Times New Roman" w:cs="Times New Roman"/>
          <w:u w:val="single"/>
        </w:rPr>
        <w:tab/>
      </w:r>
      <w:r w:rsidRPr="00EF1781">
        <w:rPr>
          <w:rFonts w:ascii="Times New Roman" w:hAnsi="Times New Roman" w:cs="Times New Roman"/>
        </w:rPr>
        <w:t xml:space="preserve"> Section:</w:t>
      </w:r>
      <w:r w:rsidRPr="00EF1781">
        <w:rPr>
          <w:rFonts w:ascii="Times New Roman" w:hAnsi="Times New Roman" w:cs="Times New Roman"/>
          <w:u w:val="single"/>
        </w:rPr>
        <w:tab/>
      </w:r>
      <w:r w:rsidRPr="00EF1781">
        <w:rPr>
          <w:rFonts w:ascii="Times New Roman" w:hAnsi="Times New Roman" w:cs="Times New Roman"/>
          <w:u w:val="single"/>
        </w:rPr>
        <w:tab/>
      </w:r>
      <w:r w:rsidRPr="00EF1781">
        <w:rPr>
          <w:rFonts w:ascii="Times New Roman" w:hAnsi="Times New Roman" w:cs="Times New Roman"/>
          <w:u w:val="single"/>
        </w:rPr>
        <w:tab/>
      </w:r>
      <w:r w:rsidRPr="00EF1781">
        <w:rPr>
          <w:rFonts w:ascii="Times New Roman" w:hAnsi="Times New Roman" w:cs="Times New Roman"/>
          <w:u w:val="single"/>
        </w:rPr>
        <w:tab/>
      </w:r>
      <w:r w:rsidRPr="00EF1781">
        <w:rPr>
          <w:rFonts w:ascii="Times New Roman" w:hAnsi="Times New Roman" w:cs="Times New Roman"/>
          <w:u w:val="single"/>
        </w:rPr>
        <w:tab/>
      </w:r>
    </w:p>
    <w:p w:rsidR="00693851" w:rsidRPr="00EF1781" w:rsidRDefault="00693851" w:rsidP="00693851">
      <w:pPr>
        <w:rPr>
          <w:rFonts w:ascii="Times New Roman" w:hAnsi="Times New Roman" w:cs="Times New Roman"/>
          <w:sz w:val="24"/>
          <w:szCs w:val="24"/>
        </w:rPr>
      </w:pPr>
    </w:p>
    <w:p w:rsidR="00553C22" w:rsidRPr="00553C22" w:rsidRDefault="00553C22" w:rsidP="00E134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(5pts) What are the four main parts of a C++ program?</w:t>
      </w:r>
    </w:p>
    <w:p w:rsidR="00553C22" w:rsidRPr="00553C22" w:rsidRDefault="00553C22" w:rsidP="00553C22">
      <w:pPr>
        <w:rPr>
          <w:rFonts w:ascii="Times New Roman" w:hAnsi="Times New Roman" w:cs="Times New Roman"/>
          <w:b/>
          <w:sz w:val="24"/>
          <w:szCs w:val="24"/>
        </w:rPr>
      </w:pPr>
    </w:p>
    <w:p w:rsidR="00553C22" w:rsidRPr="00553C22" w:rsidRDefault="00553C22" w:rsidP="00E134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(5pts) Name the 5 data types we have covered so far this semester. </w:t>
      </w:r>
    </w:p>
    <w:p w:rsidR="00553C22" w:rsidRDefault="00553C22" w:rsidP="00553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3C22" w:rsidRDefault="00553C22" w:rsidP="00553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3C22" w:rsidRPr="00553C22" w:rsidRDefault="00553C22" w:rsidP="00553C2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3C22" w:rsidRPr="00553C22" w:rsidRDefault="00553C22" w:rsidP="00553C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5pts) Name the 4 logical operators.</w:t>
      </w:r>
    </w:p>
    <w:p w:rsidR="00553C22" w:rsidRDefault="00553C22" w:rsidP="00553C22">
      <w:pPr>
        <w:rPr>
          <w:rFonts w:ascii="Times New Roman" w:hAnsi="Times New Roman" w:cs="Times New Roman"/>
          <w:b/>
          <w:sz w:val="24"/>
          <w:szCs w:val="24"/>
        </w:rPr>
      </w:pPr>
    </w:p>
    <w:p w:rsidR="00553C22" w:rsidRPr="00553C22" w:rsidRDefault="00553C22" w:rsidP="00553C22">
      <w:pPr>
        <w:rPr>
          <w:rFonts w:ascii="Times New Roman" w:hAnsi="Times New Roman" w:cs="Times New Roman"/>
          <w:b/>
          <w:sz w:val="24"/>
          <w:szCs w:val="24"/>
        </w:rPr>
      </w:pPr>
    </w:p>
    <w:p w:rsidR="009A58F3" w:rsidRPr="00553C22" w:rsidRDefault="00553C22" w:rsidP="00E134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</w:t>
      </w:r>
      <w:r w:rsidR="009A58F3">
        <w:rPr>
          <w:rFonts w:ascii="Times New Roman" w:hAnsi="Times New Roman" w:cs="Times New Roman"/>
          <w:sz w:val="24"/>
          <w:szCs w:val="24"/>
        </w:rPr>
        <w:t xml:space="preserve">pts) Write </w:t>
      </w:r>
      <w:r>
        <w:rPr>
          <w:rFonts w:ascii="Times New Roman" w:hAnsi="Times New Roman" w:cs="Times New Roman"/>
          <w:sz w:val="24"/>
          <w:szCs w:val="24"/>
        </w:rPr>
        <w:t xml:space="preserve">an if statement that determines if a number given to you, </w:t>
      </w:r>
      <w:r>
        <w:rPr>
          <w:rFonts w:ascii="Times New Roman" w:hAnsi="Times New Roman" w:cs="Times New Roman"/>
          <w:b/>
          <w:sz w:val="24"/>
          <w:szCs w:val="24"/>
        </w:rPr>
        <w:t>grade</w:t>
      </w:r>
      <w:r>
        <w:rPr>
          <w:rFonts w:ascii="Times New Roman" w:hAnsi="Times New Roman" w:cs="Times New Roman"/>
          <w:sz w:val="24"/>
          <w:szCs w:val="24"/>
        </w:rPr>
        <w:t>, is odd or even.</w:t>
      </w:r>
    </w:p>
    <w:p w:rsidR="00553C22" w:rsidRDefault="00553C22" w:rsidP="00553C22">
      <w:pPr>
        <w:rPr>
          <w:rFonts w:ascii="Times New Roman" w:hAnsi="Times New Roman" w:cs="Times New Roman"/>
          <w:b/>
          <w:sz w:val="24"/>
          <w:szCs w:val="24"/>
        </w:rPr>
      </w:pPr>
    </w:p>
    <w:p w:rsidR="00553C22" w:rsidRDefault="00553C22" w:rsidP="00553C22">
      <w:pPr>
        <w:rPr>
          <w:rFonts w:ascii="Times New Roman" w:hAnsi="Times New Roman" w:cs="Times New Roman"/>
          <w:b/>
          <w:sz w:val="24"/>
          <w:szCs w:val="24"/>
        </w:rPr>
      </w:pPr>
    </w:p>
    <w:p w:rsidR="00553C22" w:rsidRDefault="00553C22" w:rsidP="00553C22">
      <w:pPr>
        <w:rPr>
          <w:rFonts w:ascii="Times New Roman" w:hAnsi="Times New Roman" w:cs="Times New Roman"/>
          <w:b/>
          <w:sz w:val="24"/>
          <w:szCs w:val="24"/>
        </w:rPr>
      </w:pPr>
    </w:p>
    <w:p w:rsidR="00553C22" w:rsidRDefault="00553C22" w:rsidP="00553C22">
      <w:pPr>
        <w:rPr>
          <w:rFonts w:ascii="Times New Roman" w:hAnsi="Times New Roman" w:cs="Times New Roman"/>
          <w:b/>
          <w:sz w:val="24"/>
          <w:szCs w:val="24"/>
        </w:rPr>
      </w:pPr>
    </w:p>
    <w:p w:rsidR="00553C22" w:rsidRPr="009A58F3" w:rsidRDefault="00553C22" w:rsidP="00553C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 pts)Write the following Linux commands to perform the given tasks </w:t>
      </w:r>
    </w:p>
    <w:p w:rsidR="00553C22" w:rsidRPr="009A58F3" w:rsidRDefault="00553C22" w:rsidP="00553C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files in a directory</w:t>
      </w:r>
    </w:p>
    <w:p w:rsidR="00553C22" w:rsidRPr="009A58F3" w:rsidRDefault="00553C22" w:rsidP="00553C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Directories</w:t>
      </w:r>
    </w:p>
    <w:p w:rsidR="00553C22" w:rsidRPr="009A58F3" w:rsidRDefault="00553C22" w:rsidP="00553C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back 1 directory</w:t>
      </w:r>
    </w:p>
    <w:p w:rsidR="00553C22" w:rsidRPr="009A58F3" w:rsidRDefault="00553C22" w:rsidP="00553C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directory</w:t>
      </w:r>
    </w:p>
    <w:p w:rsidR="00553C22" w:rsidRPr="009A58F3" w:rsidRDefault="00553C22" w:rsidP="00553C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 new .cpp file called linux.cpp</w:t>
      </w:r>
    </w:p>
    <w:p w:rsidR="00553C22" w:rsidRDefault="00553C22" w:rsidP="00553C22">
      <w:pPr>
        <w:rPr>
          <w:rFonts w:ascii="Times New Roman" w:hAnsi="Times New Roman" w:cs="Times New Roman"/>
          <w:b/>
          <w:sz w:val="24"/>
          <w:szCs w:val="24"/>
        </w:rPr>
      </w:pPr>
    </w:p>
    <w:p w:rsidR="00553C22" w:rsidRDefault="00553C22" w:rsidP="00553C22">
      <w:pPr>
        <w:rPr>
          <w:rFonts w:ascii="Times New Roman" w:hAnsi="Times New Roman" w:cs="Times New Roman"/>
          <w:b/>
          <w:sz w:val="24"/>
          <w:szCs w:val="24"/>
        </w:rPr>
      </w:pPr>
    </w:p>
    <w:p w:rsidR="00553C22" w:rsidRPr="00553C22" w:rsidRDefault="00553C22" w:rsidP="00553C22">
      <w:pPr>
        <w:rPr>
          <w:rFonts w:ascii="Times New Roman" w:hAnsi="Times New Roman" w:cs="Times New Roman"/>
          <w:b/>
          <w:sz w:val="24"/>
          <w:szCs w:val="24"/>
        </w:rPr>
      </w:pPr>
    </w:p>
    <w:p w:rsidR="00E1346A" w:rsidRPr="00553C22" w:rsidRDefault="002A1F55" w:rsidP="00553C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EF1781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EF1781">
        <w:rPr>
          <w:rFonts w:ascii="Times New Roman" w:hAnsi="Times New Roman" w:cs="Times New Roman"/>
          <w:sz w:val="24"/>
          <w:szCs w:val="24"/>
        </w:rPr>
        <w:t>2</w:t>
      </w:r>
      <w:r w:rsidRPr="00EF1781">
        <w:rPr>
          <w:rFonts w:ascii="Times New Roman" w:hAnsi="Times New Roman" w:cs="Times New Roman"/>
          <w:sz w:val="24"/>
          <w:szCs w:val="24"/>
        </w:rPr>
        <w:t>0</w:t>
      </w:r>
      <w:r w:rsidR="006357CE" w:rsidRPr="00EF1781">
        <w:rPr>
          <w:rFonts w:ascii="Times New Roman" w:hAnsi="Times New Roman" w:cs="Times New Roman"/>
          <w:sz w:val="24"/>
          <w:szCs w:val="24"/>
        </w:rPr>
        <w:t>pts)</w:t>
      </w:r>
      <w:r w:rsidR="00E1346A" w:rsidRPr="00EF1781">
        <w:rPr>
          <w:rFonts w:ascii="Times New Roman" w:hAnsi="Times New Roman" w:cs="Times New Roman"/>
          <w:sz w:val="24"/>
          <w:szCs w:val="24"/>
        </w:rPr>
        <w:t xml:space="preserve"> </w:t>
      </w:r>
      <w:r w:rsidR="00EF1781" w:rsidRPr="00EF1781">
        <w:rPr>
          <w:rFonts w:ascii="Times New Roman" w:hAnsi="Times New Roman" w:cs="Times New Roman"/>
          <w:sz w:val="24"/>
          <w:szCs w:val="24"/>
        </w:rPr>
        <w:t>Debug the following code. There are 3 syntax errors, 2 things missing, and 2 logic errors.</w:t>
      </w: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  <w:r w:rsidRPr="00EF1781">
        <w:rPr>
          <w:rFonts w:ascii="Times New Roman" w:hAnsi="Times New Roman" w:cs="Times New Roman"/>
          <w:sz w:val="18"/>
          <w:szCs w:val="24"/>
        </w:rPr>
        <w:t>#include &lt;iostream&gt;</w:t>
      </w: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  <w:r w:rsidRPr="00EF1781">
        <w:rPr>
          <w:rFonts w:ascii="Times New Roman" w:hAnsi="Times New Roman" w:cs="Times New Roman"/>
          <w:sz w:val="18"/>
          <w:szCs w:val="24"/>
        </w:rPr>
        <w:t>int main()</w:t>
      </w: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  <w:r w:rsidRPr="00EF1781">
        <w:rPr>
          <w:rFonts w:ascii="Times New Roman" w:hAnsi="Times New Roman" w:cs="Times New Roman"/>
          <w:sz w:val="18"/>
          <w:szCs w:val="24"/>
        </w:rPr>
        <w:t>{</w:t>
      </w: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  <w:r w:rsidRPr="00EF1781">
        <w:rPr>
          <w:rFonts w:ascii="Times New Roman" w:hAnsi="Times New Roman" w:cs="Times New Roman"/>
          <w:sz w:val="18"/>
          <w:szCs w:val="24"/>
        </w:rPr>
        <w:tab/>
        <w:t>const double WEIGHT;</w:t>
      </w: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  <w:r w:rsidRPr="00EF1781">
        <w:rPr>
          <w:rFonts w:ascii="Times New Roman" w:hAnsi="Times New Roman" w:cs="Times New Roman"/>
          <w:sz w:val="18"/>
          <w:szCs w:val="24"/>
        </w:rPr>
        <w:tab/>
        <w:t>WEIGHT = .3;</w:t>
      </w: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  <w:r w:rsidRPr="00EF1781">
        <w:rPr>
          <w:rFonts w:ascii="Times New Roman" w:hAnsi="Times New Roman" w:cs="Times New Roman"/>
          <w:sz w:val="18"/>
          <w:szCs w:val="24"/>
        </w:rPr>
        <w:tab/>
        <w:t>cout &lt;&lt; "Enter in three grades to average "&lt;&lt;endl;</w:t>
      </w: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  <w:r w:rsidRPr="00EF1781">
        <w:rPr>
          <w:rFonts w:ascii="Times New Roman" w:hAnsi="Times New Roman" w:cs="Times New Roman"/>
          <w:sz w:val="18"/>
          <w:szCs w:val="24"/>
        </w:rPr>
        <w:tab/>
        <w:t>int grades[3];</w:t>
      </w: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  <w:r w:rsidRPr="00EF1781">
        <w:rPr>
          <w:rFonts w:ascii="Times New Roman" w:hAnsi="Times New Roman" w:cs="Times New Roman"/>
          <w:sz w:val="18"/>
          <w:szCs w:val="24"/>
        </w:rPr>
        <w:tab/>
        <w:t>for(int x = 0; x&lt;=3; x++)</w:t>
      </w: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  <w:r w:rsidRPr="00EF1781">
        <w:rPr>
          <w:rFonts w:ascii="Times New Roman" w:hAnsi="Times New Roman" w:cs="Times New Roman"/>
          <w:sz w:val="18"/>
          <w:szCs w:val="24"/>
        </w:rPr>
        <w:tab/>
      </w:r>
      <w:r w:rsidRPr="00EF1781">
        <w:rPr>
          <w:rFonts w:ascii="Times New Roman" w:hAnsi="Times New Roman" w:cs="Times New Roman"/>
          <w:sz w:val="18"/>
          <w:szCs w:val="24"/>
        </w:rPr>
        <w:tab/>
        <w:t>cin &gt;&gt; grades[x];</w:t>
      </w: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  <w:r w:rsidRPr="00EF1781">
        <w:rPr>
          <w:rFonts w:ascii="Times New Roman" w:hAnsi="Times New Roman" w:cs="Times New Roman"/>
          <w:sz w:val="18"/>
          <w:szCs w:val="24"/>
        </w:rPr>
        <w:tab/>
        <w:t>int total = 0;</w:t>
      </w: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  <w:r w:rsidRPr="00EF1781">
        <w:rPr>
          <w:rFonts w:ascii="Times New Roman" w:hAnsi="Times New Roman" w:cs="Times New Roman"/>
          <w:sz w:val="18"/>
          <w:szCs w:val="24"/>
        </w:rPr>
        <w:tab/>
        <w:t>for(int x =0; x&lt;3; x++);</w:t>
      </w: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  <w:r w:rsidRPr="00EF1781">
        <w:rPr>
          <w:rFonts w:ascii="Times New Roman" w:hAnsi="Times New Roman" w:cs="Times New Roman"/>
          <w:sz w:val="18"/>
          <w:szCs w:val="24"/>
        </w:rPr>
        <w:tab/>
        <w:t>{</w:t>
      </w: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  <w:r w:rsidRPr="00EF1781">
        <w:rPr>
          <w:rFonts w:ascii="Times New Roman" w:hAnsi="Times New Roman" w:cs="Times New Roman"/>
          <w:sz w:val="18"/>
          <w:szCs w:val="24"/>
        </w:rPr>
        <w:tab/>
      </w:r>
      <w:r w:rsidRPr="00EF1781">
        <w:rPr>
          <w:rFonts w:ascii="Times New Roman" w:hAnsi="Times New Roman" w:cs="Times New Roman"/>
          <w:sz w:val="18"/>
          <w:szCs w:val="24"/>
        </w:rPr>
        <w:tab/>
        <w:t>total += grades[x];</w:t>
      </w: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  <w:r w:rsidRPr="00EF1781">
        <w:rPr>
          <w:rFonts w:ascii="Times New Roman" w:hAnsi="Times New Roman" w:cs="Times New Roman"/>
          <w:sz w:val="18"/>
          <w:szCs w:val="24"/>
        </w:rPr>
        <w:tab/>
        <w:t>}</w:t>
      </w: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  <w:r w:rsidRPr="00EF1781">
        <w:rPr>
          <w:rFonts w:ascii="Times New Roman" w:hAnsi="Times New Roman" w:cs="Times New Roman"/>
          <w:sz w:val="18"/>
          <w:szCs w:val="24"/>
        </w:rPr>
        <w:tab/>
        <w:t>double average = grades/3;</w:t>
      </w: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  <w:r w:rsidRPr="00EF1781">
        <w:rPr>
          <w:rFonts w:ascii="Times New Roman" w:hAnsi="Times New Roman" w:cs="Times New Roman"/>
          <w:sz w:val="18"/>
          <w:szCs w:val="24"/>
        </w:rPr>
        <w:tab/>
        <w:t>if(average &gt; 69.4)</w:t>
      </w: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  <w:r w:rsidRPr="00EF1781">
        <w:rPr>
          <w:rFonts w:ascii="Times New Roman" w:hAnsi="Times New Roman" w:cs="Times New Roman"/>
          <w:sz w:val="18"/>
          <w:szCs w:val="24"/>
        </w:rPr>
        <w:tab/>
      </w:r>
      <w:r w:rsidRPr="00EF1781">
        <w:rPr>
          <w:rFonts w:ascii="Times New Roman" w:hAnsi="Times New Roman" w:cs="Times New Roman"/>
          <w:sz w:val="18"/>
          <w:szCs w:val="24"/>
        </w:rPr>
        <w:tab/>
        <w:t>cout &lt;&lt; "grade is " &lt;&lt; average &lt;&lt; endl;</w:t>
      </w: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  <w:r w:rsidRPr="00EF1781">
        <w:rPr>
          <w:rFonts w:ascii="Times New Roman" w:hAnsi="Times New Roman" w:cs="Times New Roman"/>
          <w:sz w:val="18"/>
          <w:szCs w:val="24"/>
        </w:rPr>
        <w:tab/>
        <w:t xml:space="preserve">    cout &lt;&lt; "you passed!"&lt;&lt;endl;</w:t>
      </w: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  <w:r w:rsidRPr="00EF1781">
        <w:rPr>
          <w:rFonts w:ascii="Times New Roman" w:hAnsi="Times New Roman" w:cs="Times New Roman"/>
          <w:sz w:val="18"/>
          <w:szCs w:val="24"/>
        </w:rPr>
        <w:tab/>
        <w:t>else</w:t>
      </w: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  <w:r w:rsidRPr="00EF1781">
        <w:rPr>
          <w:rFonts w:ascii="Times New Roman" w:hAnsi="Times New Roman" w:cs="Times New Roman"/>
          <w:sz w:val="18"/>
          <w:szCs w:val="24"/>
        </w:rPr>
        <w:tab/>
        <w:t xml:space="preserve">    cout&lt;&lt;"You failid :(";</w:t>
      </w: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</w:p>
    <w:p w:rsidR="00EF1781" w:rsidRPr="00EF1781" w:rsidRDefault="00EF1781" w:rsidP="00EF17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18"/>
          <w:szCs w:val="24"/>
        </w:rPr>
      </w:pPr>
      <w:r w:rsidRPr="00EF1781">
        <w:rPr>
          <w:rFonts w:ascii="Times New Roman" w:hAnsi="Times New Roman" w:cs="Times New Roman"/>
          <w:sz w:val="18"/>
          <w:szCs w:val="24"/>
        </w:rPr>
        <w:t>}</w:t>
      </w:r>
    </w:p>
    <w:p w:rsidR="009A58F3" w:rsidRDefault="009A58F3" w:rsidP="009A58F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A58F3" w:rsidRDefault="009A58F3" w:rsidP="00553C22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53C22" w:rsidRPr="00EF1781" w:rsidRDefault="00553C22" w:rsidP="00553C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(20pts) Write a loop that prompts the user for a number,</w:t>
      </w:r>
      <w:r>
        <w:rPr>
          <w:rFonts w:ascii="Times New Roman" w:hAnsi="Times New Roman" w:cs="Times New Roman"/>
          <w:b/>
          <w:sz w:val="24"/>
          <w:szCs w:val="24"/>
        </w:rPr>
        <w:t>num,</w:t>
      </w:r>
      <w:r>
        <w:rPr>
          <w:rFonts w:ascii="Times New Roman" w:hAnsi="Times New Roman" w:cs="Times New Roman"/>
          <w:sz w:val="24"/>
          <w:szCs w:val="24"/>
        </w:rPr>
        <w:t xml:space="preserve"> and prints out the sum of every number from 0 to </w:t>
      </w:r>
      <w:r>
        <w:rPr>
          <w:rFonts w:ascii="Times New Roman" w:hAnsi="Times New Roman" w:cs="Times New Roman"/>
          <w:b/>
          <w:sz w:val="24"/>
          <w:szCs w:val="24"/>
        </w:rPr>
        <w:t>num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58F3" w:rsidRDefault="009A58F3" w:rsidP="009A58F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53C22" w:rsidRDefault="00553C22" w:rsidP="009A58F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53C22" w:rsidRDefault="00553C22" w:rsidP="009A58F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53C22" w:rsidRDefault="00553C22" w:rsidP="009A58F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53C22" w:rsidRDefault="00553C22" w:rsidP="009A58F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53C22" w:rsidRDefault="00553C22" w:rsidP="009A58F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53C22" w:rsidRDefault="00553C22" w:rsidP="009A58F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53C22" w:rsidRDefault="00553C22" w:rsidP="009A58F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53C22" w:rsidRDefault="00553C22" w:rsidP="009A58F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53C22" w:rsidRDefault="00553C22" w:rsidP="009A58F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53C22" w:rsidRDefault="00553C22" w:rsidP="009A58F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53C22" w:rsidRDefault="00553C22" w:rsidP="009A58F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53C22" w:rsidRDefault="00553C22" w:rsidP="009A58F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53C22" w:rsidRDefault="00553C22" w:rsidP="009A58F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A58F3" w:rsidRDefault="009A58F3" w:rsidP="009A58F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A58F3" w:rsidRDefault="009A58F3" w:rsidP="009A58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(20 pts) Go to Homework Upload and download last week’s program. This week you will be</w:t>
      </w:r>
      <w:r w:rsidR="00553C22">
        <w:rPr>
          <w:rFonts w:ascii="Times New Roman" w:hAnsi="Times New Roman" w:cs="Times New Roman"/>
          <w:sz w:val="24"/>
          <w:szCs w:val="24"/>
        </w:rPr>
        <w:t xml:space="preserve"> given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3C22">
        <w:rPr>
          <w:rFonts w:ascii="Times New Roman" w:hAnsi="Times New Roman" w:cs="Times New Roman"/>
          <w:sz w:val="24"/>
          <w:szCs w:val="24"/>
        </w:rPr>
        <w:t>simple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programs to translate into instructions for your simulated computer. There are possibly many ways to do these programs I will not only be grading you on success of the program, but on efficiency and logic of the program. (Don’t do something in 3 steps that you can do in one, </w:t>
      </w:r>
      <w:r>
        <w:rPr>
          <w:rFonts w:ascii="Times New Roman" w:hAnsi="Times New Roman" w:cs="Times New Roman"/>
          <w:b/>
          <w:sz w:val="24"/>
          <w:szCs w:val="24"/>
        </w:rPr>
        <w:t>also know when you need a constant (instruction 7) and when the user needs to input something (instruction 5))</w:t>
      </w:r>
    </w:p>
    <w:p w:rsidR="00336635" w:rsidRPr="00336635" w:rsidRDefault="00336635" w:rsidP="00336635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DO NOT PANIC! WORK TOGETHER!</w:t>
      </w:r>
    </w:p>
    <w:p w:rsidR="00553C22" w:rsidRDefault="00553C22" w:rsidP="00553C2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53C22" w:rsidRDefault="009508D7" w:rsidP="009508D7">
      <w:pPr>
        <w:pStyle w:val="ListParagraph"/>
        <w:numPr>
          <w:ilvl w:val="1"/>
          <w:numId w:val="5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for you “computer” that calculates the tip that you would owe on a meal. You will need to read in the price of the meal and the amount of tip you want to leave (</w:t>
      </w:r>
      <w:r>
        <w:rPr>
          <w:rFonts w:ascii="Times New Roman" w:hAnsi="Times New Roman" w:cs="Times New Roman"/>
          <w:b/>
          <w:sz w:val="24"/>
          <w:szCs w:val="24"/>
        </w:rPr>
        <w:t>Integers ONLY</w:t>
      </w:r>
      <w:r>
        <w:rPr>
          <w:rFonts w:ascii="Times New Roman" w:hAnsi="Times New Roman" w:cs="Times New Roman"/>
          <w:sz w:val="24"/>
          <w:szCs w:val="24"/>
        </w:rPr>
        <w:t xml:space="preserve">) and the program should print out the tip that you owe in dollars.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Our “computer” is dumb and can’t handle decimals, so truncation is perfectly acceptable here.</w:t>
      </w:r>
    </w:p>
    <w:p w:rsidR="00553C22" w:rsidRDefault="00336635" w:rsidP="00553C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for your “computer” that takes in the values of exactly and only 3 daily grades and exactly and only 2 test grades, weights them accordingly (Daily worth 40%, Tests worth 60%) and prints out the average. Our “computer” is dumb and can’t handle decimals, so truncation is perfectly acceptable here. </w:t>
      </w:r>
      <w:r w:rsidRPr="00336635">
        <w:rPr>
          <w:rFonts w:ascii="Times New Roman" w:hAnsi="Times New Roman" w:cs="Times New Roman"/>
          <w:b/>
          <w:sz w:val="24"/>
          <w:szCs w:val="24"/>
        </w:rPr>
        <w:t xml:space="preserve">First try to figure out how to </w:t>
      </w:r>
      <w:r w:rsidR="00822ADC">
        <w:rPr>
          <w:rFonts w:ascii="Times New Roman" w:hAnsi="Times New Roman" w:cs="Times New Roman"/>
          <w:b/>
          <w:sz w:val="24"/>
          <w:szCs w:val="24"/>
        </w:rPr>
        <w:t>find</w:t>
      </w:r>
      <w:r w:rsidRPr="00336635">
        <w:rPr>
          <w:rFonts w:ascii="Times New Roman" w:hAnsi="Times New Roman" w:cs="Times New Roman"/>
          <w:b/>
          <w:sz w:val="24"/>
          <w:szCs w:val="24"/>
        </w:rPr>
        <w:t xml:space="preserve"> an average with percentages without being able to use decimals.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C22" w:rsidRPr="00553C22" w:rsidRDefault="00553C22" w:rsidP="00553C22">
      <w:pPr>
        <w:rPr>
          <w:rFonts w:ascii="Times New Roman" w:hAnsi="Times New Roman" w:cs="Times New Roman"/>
          <w:b/>
          <w:sz w:val="24"/>
          <w:szCs w:val="24"/>
        </w:rPr>
      </w:pPr>
    </w:p>
    <w:p w:rsidR="000532B6" w:rsidRPr="00553C22" w:rsidRDefault="000532B6" w:rsidP="00553C22">
      <w:pPr>
        <w:ind w:left="780"/>
        <w:rPr>
          <w:rFonts w:ascii="Times New Roman" w:hAnsi="Times New Roman" w:cs="Times New Roman"/>
          <w:sz w:val="24"/>
          <w:szCs w:val="24"/>
        </w:rPr>
      </w:pPr>
    </w:p>
    <w:sectPr w:rsidR="000532B6" w:rsidRPr="00553C22" w:rsidSect="00A13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471"/>
    <w:multiLevelType w:val="hybridMultilevel"/>
    <w:tmpl w:val="5A62D8D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6239D"/>
    <w:multiLevelType w:val="hybridMultilevel"/>
    <w:tmpl w:val="2D8480EC"/>
    <w:lvl w:ilvl="0" w:tplc="D5D6F6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3075A8"/>
    <w:multiLevelType w:val="hybridMultilevel"/>
    <w:tmpl w:val="F5A8C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59406A"/>
    <w:multiLevelType w:val="hybridMultilevel"/>
    <w:tmpl w:val="5E9C197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B56B4"/>
    <w:multiLevelType w:val="hybridMultilevel"/>
    <w:tmpl w:val="DC006426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30EC0CBF"/>
    <w:multiLevelType w:val="hybridMultilevel"/>
    <w:tmpl w:val="56265128"/>
    <w:lvl w:ilvl="0" w:tplc="8DD464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513E0"/>
    <w:multiLevelType w:val="hybridMultilevel"/>
    <w:tmpl w:val="BE66C270"/>
    <w:lvl w:ilvl="0" w:tplc="A1F261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E42728"/>
    <w:multiLevelType w:val="hybridMultilevel"/>
    <w:tmpl w:val="2490F234"/>
    <w:lvl w:ilvl="0" w:tplc="83D85D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4815C6"/>
    <w:multiLevelType w:val="hybridMultilevel"/>
    <w:tmpl w:val="9A7AC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51"/>
    <w:rsid w:val="000371FD"/>
    <w:rsid w:val="000532B6"/>
    <w:rsid w:val="00080437"/>
    <w:rsid w:val="001027D5"/>
    <w:rsid w:val="00112F49"/>
    <w:rsid w:val="001145D4"/>
    <w:rsid w:val="00142EEA"/>
    <w:rsid w:val="001526FF"/>
    <w:rsid w:val="001A189E"/>
    <w:rsid w:val="001C4F1D"/>
    <w:rsid w:val="001D76B3"/>
    <w:rsid w:val="001F1112"/>
    <w:rsid w:val="00242FAB"/>
    <w:rsid w:val="00254ACA"/>
    <w:rsid w:val="0027725F"/>
    <w:rsid w:val="00291072"/>
    <w:rsid w:val="002A1F55"/>
    <w:rsid w:val="002B0F63"/>
    <w:rsid w:val="003309EE"/>
    <w:rsid w:val="00336635"/>
    <w:rsid w:val="00361862"/>
    <w:rsid w:val="00386601"/>
    <w:rsid w:val="003D4CEB"/>
    <w:rsid w:val="003D7E71"/>
    <w:rsid w:val="003E4AE5"/>
    <w:rsid w:val="003F5164"/>
    <w:rsid w:val="00402D2F"/>
    <w:rsid w:val="004074E6"/>
    <w:rsid w:val="004202A7"/>
    <w:rsid w:val="00434068"/>
    <w:rsid w:val="004A3914"/>
    <w:rsid w:val="004A771E"/>
    <w:rsid w:val="004D35A7"/>
    <w:rsid w:val="00553C22"/>
    <w:rsid w:val="00573FCE"/>
    <w:rsid w:val="0058746D"/>
    <w:rsid w:val="006040D6"/>
    <w:rsid w:val="0062148D"/>
    <w:rsid w:val="00625583"/>
    <w:rsid w:val="006357CE"/>
    <w:rsid w:val="00667260"/>
    <w:rsid w:val="00693851"/>
    <w:rsid w:val="006A5F16"/>
    <w:rsid w:val="006D29CA"/>
    <w:rsid w:val="006D6E15"/>
    <w:rsid w:val="006D7DF6"/>
    <w:rsid w:val="006E0CC2"/>
    <w:rsid w:val="006F603F"/>
    <w:rsid w:val="00703644"/>
    <w:rsid w:val="00731750"/>
    <w:rsid w:val="007478D3"/>
    <w:rsid w:val="00773B2D"/>
    <w:rsid w:val="007757D5"/>
    <w:rsid w:val="007D3775"/>
    <w:rsid w:val="00822ADC"/>
    <w:rsid w:val="008234DF"/>
    <w:rsid w:val="00870F56"/>
    <w:rsid w:val="00882A06"/>
    <w:rsid w:val="008C66F2"/>
    <w:rsid w:val="008E6FF6"/>
    <w:rsid w:val="009508D7"/>
    <w:rsid w:val="00962F76"/>
    <w:rsid w:val="00976F9F"/>
    <w:rsid w:val="00985156"/>
    <w:rsid w:val="009A58F3"/>
    <w:rsid w:val="009C69A3"/>
    <w:rsid w:val="00A00817"/>
    <w:rsid w:val="00A13A8C"/>
    <w:rsid w:val="00A34035"/>
    <w:rsid w:val="00AB3ED9"/>
    <w:rsid w:val="00AF5C16"/>
    <w:rsid w:val="00B3500F"/>
    <w:rsid w:val="00B4307B"/>
    <w:rsid w:val="00B776C4"/>
    <w:rsid w:val="00B963F5"/>
    <w:rsid w:val="00BB4CC2"/>
    <w:rsid w:val="00C0312D"/>
    <w:rsid w:val="00C4695D"/>
    <w:rsid w:val="00C55345"/>
    <w:rsid w:val="00C61E50"/>
    <w:rsid w:val="00CA2172"/>
    <w:rsid w:val="00CA52A6"/>
    <w:rsid w:val="00CC21B1"/>
    <w:rsid w:val="00CC6829"/>
    <w:rsid w:val="00CE3216"/>
    <w:rsid w:val="00CE6F05"/>
    <w:rsid w:val="00CF1BC7"/>
    <w:rsid w:val="00CF43D5"/>
    <w:rsid w:val="00CF72C4"/>
    <w:rsid w:val="00D918C5"/>
    <w:rsid w:val="00DB7D89"/>
    <w:rsid w:val="00DF40DE"/>
    <w:rsid w:val="00E05E70"/>
    <w:rsid w:val="00E10BC8"/>
    <w:rsid w:val="00E1346A"/>
    <w:rsid w:val="00EE5940"/>
    <w:rsid w:val="00EF1781"/>
    <w:rsid w:val="00F076A4"/>
    <w:rsid w:val="00F4706F"/>
    <w:rsid w:val="00F76D87"/>
    <w:rsid w:val="00FD4E1D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851"/>
    <w:pPr>
      <w:ind w:left="720"/>
      <w:contextualSpacing/>
    </w:pPr>
  </w:style>
  <w:style w:type="paragraph" w:styleId="NoSpacing">
    <w:name w:val="No Spacing"/>
    <w:uiPriority w:val="1"/>
    <w:qFormat/>
    <w:rsid w:val="004A39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6E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851"/>
    <w:pPr>
      <w:ind w:left="720"/>
      <w:contextualSpacing/>
    </w:pPr>
  </w:style>
  <w:style w:type="paragraph" w:styleId="NoSpacing">
    <w:name w:val="No Spacing"/>
    <w:uiPriority w:val="1"/>
    <w:qFormat/>
    <w:rsid w:val="004A39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6E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c29965\Application%20Data\Microsoft\Templates\1428Lab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1428Lab Worksheet</Template>
  <TotalTime>42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-- San Marcos</Company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defstudent</dc:creator>
  <cp:lastModifiedBy>csdept</cp:lastModifiedBy>
  <cp:revision>5</cp:revision>
  <cp:lastPrinted>2009-10-07T13:41:00Z</cp:lastPrinted>
  <dcterms:created xsi:type="dcterms:W3CDTF">2013-09-24T16:19:00Z</dcterms:created>
  <dcterms:modified xsi:type="dcterms:W3CDTF">2013-10-01T19:35:00Z</dcterms:modified>
</cp:coreProperties>
</file>